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noProof/>
          <w:lang w:val="fr-FR"/>
        </w:rPr>
        <w:id w:val="414904541"/>
        <w:docPartObj>
          <w:docPartGallery w:val="Cover Pages"/>
          <w:docPartUnique/>
        </w:docPartObj>
      </w:sdtPr>
      <w:sdtEndPr/>
      <w:sdtContent>
        <w:p w14:paraId="400BB683" w14:textId="77777777" w:rsidR="00BC0C25" w:rsidRPr="00967F10" w:rsidRDefault="00240E65" w:rsidP="00240E65">
          <w:pPr>
            <w:jc w:val="center"/>
            <w:rPr>
              <w:noProof/>
              <w:lang w:val="fr-FR"/>
            </w:rPr>
          </w:pPr>
          <w:r>
            <w:rPr>
              <w:noProof/>
              <w:lang w:eastAsia="en-US"/>
            </w:rPr>
            <w:drawing>
              <wp:inline distT="0" distB="0" distL="0" distR="0" wp14:anchorId="40218A14" wp14:editId="61BAE693">
                <wp:extent cx="3852000" cy="442201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onstellio - Logo - Colour - 1001x115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2000" cy="4422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6593D0" w14:textId="77777777" w:rsidR="00BC0C25" w:rsidRPr="00967F10" w:rsidRDefault="00BC0C25">
          <w:pPr>
            <w:rPr>
              <w:noProof/>
              <w:lang w:val="fr-FR"/>
            </w:rPr>
          </w:pPr>
        </w:p>
        <w:p w14:paraId="7FE44C54" w14:textId="77777777" w:rsidR="00BC0C25" w:rsidRPr="00967F10" w:rsidRDefault="0066428F">
          <w:pPr>
            <w:rPr>
              <w:noProof/>
              <w:lang w:val="fr-FR"/>
            </w:rPr>
          </w:pPr>
          <w:r w:rsidRPr="00967F10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0" wp14:anchorId="5A2C6FEA" wp14:editId="75CE4E07">
                    <wp:simplePos x="0" y="0"/>
                    <wp:positionH relativeFrom="page">
                      <wp:posOffset>683895</wp:posOffset>
                    </wp:positionH>
                    <wp:positionV relativeFrom="page">
                      <wp:posOffset>6637020</wp:posOffset>
                    </wp:positionV>
                    <wp:extent cx="6400800" cy="2724150"/>
                    <wp:effectExtent l="0" t="0" r="7620" b="7620"/>
                    <wp:wrapNone/>
                    <wp:docPr id="6" name="Zone de texte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272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BF702B" w14:textId="77777777" w:rsidR="0066428F" w:rsidRPr="008D1AB7" w:rsidRDefault="0047677C" w:rsidP="00006AF8">
                                <w:pPr>
                                  <w:pStyle w:val="TitreOfficiel"/>
                                </w:pPr>
                                <w:sdt>
                                  <w:sdtPr>
                                    <w:rPr>
                                      <w:rStyle w:val="TitreOfficielCar"/>
                                    </w:rPr>
                                    <w:alias w:val="Titre"/>
                                    <w:tag w:val=""/>
                                    <w:id w:val="179047424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Style w:val="TitreOfficielCar"/>
                                    </w:rPr>
                                  </w:sdtEndPr>
                                  <w:sdtContent>
                                    <w:r w:rsidR="00F61F4F" w:rsidRPr="009839A2">
                                      <w:t>Annual</w:t>
                                    </w:r>
                                    <w:r w:rsidR="00F61F4F" w:rsidRPr="009839A2">
                                      <w:br/>
                                      <w:t>Report</w:t>
                                    </w:r>
                                  </w:sdtContent>
                                </w:sdt>
                              </w:p>
                              <w:p w14:paraId="473EEEDF" w14:textId="77777777" w:rsidR="0066428F" w:rsidRPr="008D1AB7" w:rsidRDefault="0066428F" w:rsidP="0066428F">
                                <w:pPr>
                                  <w:pStyle w:val="Subtitle"/>
                                  <w:rPr>
                                    <w:noProof/>
                                    <w:lang w:val="fr-FR"/>
                                  </w:rPr>
                                </w:pPr>
                                <w:r w:rsidRPr="008D1AB7">
                                  <w:rPr>
                                    <w:noProof/>
                                    <w:lang w:val="fr-FR"/>
                                  </w:rPr>
                                  <w:t>A</w:t>
                                </w:r>
                                <w:r w:rsidR="00240E65">
                                  <w:rPr>
                                    <w:noProof/>
                                    <w:lang w:val="fr-FR"/>
                                  </w:rPr>
                                  <w:t xml:space="preserve">nnée </w:t>
                                </w:r>
                                <w:r w:rsidRPr="008D1AB7">
                                  <w:rPr>
                                    <w:noProof/>
                                    <w:lang w:val="fr-FR"/>
                                  </w:rPr>
                                  <w:t>F</w:t>
                                </w:r>
                                <w:r w:rsidR="00240E65">
                                  <w:rPr>
                                    <w:noProof/>
                                    <w:lang w:val="fr-FR"/>
                                  </w:rPr>
                                  <w:t>inancière</w:t>
                                </w:r>
                                <w:r w:rsidRPr="008D1AB7">
                                  <w:rPr>
                                    <w:noProof/>
                                    <w:lang w:val="fr-FR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Date"/>
                                    <w:tag w:val=""/>
                                    <w:id w:val="141783095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01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C1E1E">
                                      <w:rPr>
                                        <w:noProof/>
                                        <w:lang w:val="fr-FR"/>
                                      </w:rPr>
                                      <w:t>01/01/2013</w:t>
                                    </w:r>
                                  </w:sdtContent>
                                </w:sdt>
                              </w:p>
                              <w:p w14:paraId="545EC544" w14:textId="77777777" w:rsidR="0066428F" w:rsidRPr="001D0353" w:rsidRDefault="001D0353" w:rsidP="00006AF8">
                                <w:pPr>
                                  <w:pStyle w:val="Nomdelacompagnie"/>
                                </w:pPr>
                                <w:r>
                                  <w:t>[</w:t>
                                </w:r>
                                <w:r w:rsidRPr="001D0353">
                                  <w:t xml:space="preserve">Nom de la </w:t>
                                </w:r>
                                <w:r w:rsidRPr="00006AF8">
                                  <w:t>compagnie</w:t>
                                </w:r>
                                <w:r w:rsidRPr="001D0353"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82500</wp14:pctWidth>
                    </wp14:sizeRelH>
                    <wp14:sizeRelV relativeFrom="page">
                      <wp14:pctHeight>27200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6" o:spid="_x0000_s1026" type="#_x0000_t202" alt="Description: Title, Subtitle, and Abstract" style="position:absolute;margin-left:53.85pt;margin-top:522.6pt;width:7in;height:214.5pt;z-index:251662336;visibility:visible;mso-wrap-style:square;mso-width-percent:825;mso-height-percent:272;mso-wrap-distance-left:9pt;mso-wrap-distance-top:0;mso-wrap-distance-right:9pt;mso-wrap-distance-bottom:0;mso-position-horizontal:absolute;mso-position-horizontal-relative:page;mso-position-vertical:absolute;mso-position-vertical-relative:page;mso-width-percent:825;mso-height-percent:272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" o:allowoverlap="f" filled="f" stroked="f" strokeweight=".5pt">
                    <v:textbox inset="0,0,0,0">
                      <w:txbxContent>
                        <w:p w14:paraId="2CBF702B" w14:textId="77777777" w:rsidR="0066428F" w:rsidRPr="008D1AB7" w:rsidRDefault="007D51AA" w:rsidP="00006AF8">
                          <w:pPr>
                            <w:pStyle w:val="TitreOfficiel"/>
                          </w:pPr>
                          <w:sdt>
                            <w:sdtPr>
                              <w:rPr>
                                <w:rStyle w:val="TitreOfficielCar"/>
                              </w:rPr>
                              <w:alias w:val="Titre"/>
                              <w:tag w:val=""/>
                              <w:id w:val="179047424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Style w:val="TitreOfficielCar"/>
                              </w:rPr>
                            </w:sdtEndPr>
                            <w:sdtContent>
                              <w:r w:rsidR="00F61F4F" w:rsidRPr="009839A2">
                                <w:t>Annual</w:t>
                              </w:r>
                              <w:r w:rsidR="00F61F4F" w:rsidRPr="009839A2">
                                <w:br/>
                                <w:t>Report</w:t>
                              </w:r>
                            </w:sdtContent>
                          </w:sdt>
                        </w:p>
                        <w:p w14:paraId="473EEEDF" w14:textId="77777777" w:rsidR="0066428F" w:rsidRPr="008D1AB7" w:rsidRDefault="0066428F" w:rsidP="0066428F">
                          <w:pPr>
                            <w:pStyle w:val="Subtitle"/>
                            <w:rPr>
                              <w:noProof/>
                              <w:lang w:val="fr-FR"/>
                            </w:rPr>
                          </w:pPr>
                          <w:r w:rsidRPr="008D1AB7">
                            <w:rPr>
                              <w:noProof/>
                              <w:lang w:val="fr-FR"/>
                            </w:rPr>
                            <w:t>A</w:t>
                          </w:r>
                          <w:r w:rsidR="00240E65">
                            <w:rPr>
                              <w:noProof/>
                              <w:lang w:val="fr-FR"/>
                            </w:rPr>
                            <w:t xml:space="preserve">nnée </w:t>
                          </w:r>
                          <w:r w:rsidRPr="008D1AB7">
                            <w:rPr>
                              <w:noProof/>
                              <w:lang w:val="fr-FR"/>
                            </w:rPr>
                            <w:t>F</w:t>
                          </w:r>
                          <w:r w:rsidR="00240E65">
                            <w:rPr>
                              <w:noProof/>
                              <w:lang w:val="fr-FR"/>
                            </w:rPr>
                            <w:t>inancière</w:t>
                          </w:r>
                          <w:r w:rsidRPr="008D1AB7">
                            <w:rPr>
                              <w:noProof/>
                              <w:lang w:val="fr-FR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Date"/>
                              <w:tag w:val=""/>
                              <w:id w:val="141783095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01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C1E1E">
                                <w:rPr>
                                  <w:noProof/>
                                  <w:lang w:val="fr-FR"/>
                                </w:rPr>
                                <w:t>01/01/2013</w:t>
                              </w:r>
                            </w:sdtContent>
                          </w:sdt>
                        </w:p>
                        <w:p w14:paraId="545EC544" w14:textId="77777777" w:rsidR="0066428F" w:rsidRPr="001D0353" w:rsidRDefault="001D0353" w:rsidP="00006AF8">
                          <w:pPr>
                            <w:pStyle w:val="Nomdelacompagnie"/>
                          </w:pPr>
                          <w:r>
                            <w:t>[</w:t>
                          </w:r>
                          <w:r w:rsidRPr="001D0353">
                            <w:t xml:space="preserve">Nom de la </w:t>
                          </w:r>
                          <w:r w:rsidRPr="00006AF8">
                            <w:t>compagnie</w:t>
                          </w:r>
                          <w:r w:rsidRPr="001D0353">
                            <w:t>]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173E8" w:rsidRPr="00967F10">
            <w:rPr>
              <w:noProof/>
              <w:lang w:val="fr-FR"/>
            </w:rPr>
            <w:br w:type="page"/>
          </w:r>
        </w:p>
      </w:sdtContent>
    </w:sdt>
    <w:sdt>
      <w:sdtPr>
        <w:rPr>
          <w:noProof/>
          <w:sz w:val="20"/>
          <w:lang w:val="fr-FR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513470" w14:textId="77777777" w:rsidR="00BC0C25" w:rsidRPr="00967F10" w:rsidRDefault="00C173E8">
          <w:pPr>
            <w:pStyle w:val="TOCHeading"/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Contenu</w:t>
          </w:r>
        </w:p>
        <w:p w14:paraId="6A55ABB0" w14:textId="77777777" w:rsidR="00AF23E9" w:rsidRPr="00967F10" w:rsidRDefault="00C173E8">
          <w:pPr>
            <w:pStyle w:val="TOC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r w:rsidRPr="00967F10">
            <w:rPr>
              <w:lang w:val="fr-FR"/>
            </w:rPr>
            <w:fldChar w:fldCharType="begin"/>
          </w:r>
          <w:r w:rsidRPr="00967F10">
            <w:rPr>
              <w:lang w:val="fr-FR"/>
            </w:rPr>
            <w:instrText xml:space="preserve"> TOC \o "1-1" \h \z \u </w:instrText>
          </w:r>
          <w:r w:rsidRPr="00967F10">
            <w:rPr>
              <w:lang w:val="fr-FR"/>
            </w:rPr>
            <w:fldChar w:fldCharType="separate"/>
          </w:r>
          <w:hyperlink w:anchor="_Toc330913846" w:history="1">
            <w:r w:rsidR="00AF23E9" w:rsidRPr="00967F10">
              <w:rPr>
                <w:rStyle w:val="Hyperlink"/>
                <w:rFonts w:ascii="Cambria" w:hAnsi="Cambria"/>
                <w:lang w:val="fr-FR"/>
              </w:rPr>
              <w:t>À nos actionnaires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_Toc330913846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240E65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73A87AA4" w14:textId="77777777" w:rsidR="00AF23E9" w:rsidRPr="00967F10" w:rsidRDefault="0047677C">
          <w:pPr>
            <w:pStyle w:val="TOC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47" w:history="1">
            <w:r w:rsidR="00AF23E9" w:rsidRPr="00967F10">
              <w:rPr>
                <w:rStyle w:val="Hyperlink"/>
                <w:rFonts w:ascii="Cambria" w:hAnsi="Cambria"/>
                <w:lang w:val="fr-FR"/>
              </w:rPr>
              <w:t>Sommaire financier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_Toc330913847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240E65">
              <w:rPr>
                <w:webHidden/>
                <w:lang w:val="fr-FR"/>
              </w:rPr>
              <w:t>2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2175E183" w14:textId="77777777" w:rsidR="00AF23E9" w:rsidRPr="00967F10" w:rsidRDefault="0047677C">
          <w:pPr>
            <w:pStyle w:val="TOC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48" w:history="1">
            <w:r w:rsidR="00AF23E9" w:rsidRPr="00967F10">
              <w:rPr>
                <w:rStyle w:val="Hyperlink"/>
                <w:rFonts w:ascii="Cambria" w:hAnsi="Cambria"/>
                <w:lang w:val="fr-FR"/>
              </w:rPr>
              <w:t>États financiers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_Toc330913848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240E65">
              <w:rPr>
                <w:webHidden/>
                <w:lang w:val="fr-FR"/>
              </w:rPr>
              <w:t>2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425922DA" w14:textId="77777777" w:rsidR="00AF23E9" w:rsidRPr="00967F10" w:rsidRDefault="0047677C">
          <w:pPr>
            <w:pStyle w:val="TOC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49" w:history="1">
            <w:r w:rsidR="00AF23E9" w:rsidRPr="00967F10">
              <w:rPr>
                <w:rStyle w:val="Hyperlink"/>
                <w:rFonts w:ascii="Cambria" w:hAnsi="Cambria"/>
                <w:lang w:val="fr-FR"/>
              </w:rPr>
              <w:t>Notes pour les états financiers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_Toc330913849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240E65">
              <w:rPr>
                <w:webHidden/>
                <w:lang w:val="fr-FR"/>
              </w:rPr>
              <w:t>2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709ACAE0" w14:textId="77777777" w:rsidR="00AF23E9" w:rsidRPr="00967F10" w:rsidRDefault="0047677C">
          <w:pPr>
            <w:pStyle w:val="TOC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50" w:history="1">
            <w:r w:rsidR="00AF23E9" w:rsidRPr="00967F10">
              <w:rPr>
                <w:rStyle w:val="Hyperlink"/>
                <w:rFonts w:ascii="Cambria" w:hAnsi="Cambria"/>
                <w:lang w:val="fr-FR"/>
              </w:rPr>
              <w:t>Rapport de l’auditeur externe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_Toc330913850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240E65">
              <w:rPr>
                <w:webHidden/>
                <w:lang w:val="fr-FR"/>
              </w:rPr>
              <w:t>2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7D65F0BA" w14:textId="77777777" w:rsidR="00AF23E9" w:rsidRPr="00967F10" w:rsidRDefault="0047677C">
          <w:pPr>
            <w:pStyle w:val="TOC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51" w:history="1">
            <w:r w:rsidR="00AF23E9" w:rsidRPr="00967F10">
              <w:rPr>
                <w:rStyle w:val="Hyperlink"/>
                <w:rFonts w:ascii="Cambria" w:hAnsi="Cambria"/>
                <w:lang w:val="fr-FR"/>
              </w:rPr>
              <w:t>Informations de contact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_Toc330913851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240E65">
              <w:rPr>
                <w:webHidden/>
                <w:lang w:val="fr-FR"/>
              </w:rPr>
              <w:t>2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4AD10B6D" w14:textId="77777777" w:rsidR="00AF23E9" w:rsidRPr="00967F10" w:rsidRDefault="0047677C">
          <w:pPr>
            <w:pStyle w:val="TOC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52" w:history="1">
            <w:r w:rsidR="00AF23E9" w:rsidRPr="00967F10">
              <w:rPr>
                <w:rStyle w:val="Hyperlink"/>
                <w:rFonts w:ascii="Cambria" w:hAnsi="Cambria"/>
                <w:lang w:val="fr-FR"/>
              </w:rPr>
              <w:t>Informations sur l’entreprise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_Toc330913852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240E65">
              <w:rPr>
                <w:webHidden/>
                <w:lang w:val="fr-FR"/>
              </w:rPr>
              <w:t>2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50B0382D" w14:textId="77777777" w:rsidR="00BC0C25" w:rsidRPr="00967F10" w:rsidRDefault="00C173E8">
          <w:pPr>
            <w:rPr>
              <w:b/>
              <w:bCs/>
              <w:noProof/>
              <w:lang w:val="fr-FR"/>
            </w:rPr>
          </w:pPr>
          <w:r w:rsidRPr="00967F10">
            <w:rPr>
              <w:noProof/>
              <w:lang w:val="fr-FR"/>
            </w:rPr>
            <w:fldChar w:fldCharType="end"/>
          </w:r>
        </w:p>
      </w:sdtContent>
    </w:sdt>
    <w:p w14:paraId="1367FF8D" w14:textId="77777777" w:rsidR="00BC0C25" w:rsidRPr="00967F10" w:rsidRDefault="00BC0C25">
      <w:pPr>
        <w:rPr>
          <w:noProof/>
          <w:lang w:val="fr-FR"/>
        </w:rPr>
        <w:sectPr w:rsidR="00BC0C25" w:rsidRPr="00967F10">
          <w:headerReference w:type="default" r:id="rId13"/>
          <w:pgSz w:w="12240" w:h="15840" w:code="1"/>
          <w:pgMar w:top="2520" w:right="1512" w:bottom="1800" w:left="1512" w:header="1080" w:footer="720" w:gutter="0"/>
          <w:pgNumType w:start="0"/>
          <w:cols w:space="720"/>
          <w:titlePg/>
          <w:docGrid w:linePitch="360"/>
        </w:sectPr>
      </w:pPr>
    </w:p>
    <w:p w14:paraId="17C3789A" w14:textId="77777777" w:rsidR="00BC0C25" w:rsidRPr="00967F10" w:rsidRDefault="00C173E8">
      <w:pPr>
        <w:pStyle w:val="Heading1"/>
        <w:rPr>
          <w:noProof/>
          <w:lang w:val="fr-FR"/>
        </w:rPr>
      </w:pPr>
      <w:bookmarkStart w:id="1" w:name="_Toc330913846"/>
      <w:r w:rsidRPr="00967F10">
        <w:rPr>
          <w:rFonts w:ascii="Cambria" w:hAnsi="Cambria"/>
          <w:noProof/>
          <w:color w:val="595959"/>
          <w:lang w:val="fr-FR"/>
        </w:rPr>
        <w:lastRenderedPageBreak/>
        <w:t>À nos actionnaires</w:t>
      </w:r>
      <w:bookmarkEnd w:id="1"/>
    </w:p>
    <w:p w14:paraId="40F65E26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Faits marquants</w:t>
      </w:r>
    </w:p>
    <w:p w14:paraId="4686A61B" w14:textId="77777777" w:rsidR="00BC0C25" w:rsidRDefault="006C1E1E" w:rsidP="00240E65">
      <w:pPr>
        <w:rPr>
          <w:noProof/>
          <w:lang w:val="fr-FR"/>
        </w:rPr>
      </w:pPr>
      <w:r>
        <w:rPr>
          <w:noProof/>
          <w:lang w:val="fr-FR"/>
        </w:rPr>
        <w:t>Embauche de Gandalf Legris</w:t>
      </w:r>
    </w:p>
    <w:p w14:paraId="106A05C8" w14:textId="40319F98" w:rsidR="00076FBE" w:rsidRPr="00967F10" w:rsidRDefault="00076FBE" w:rsidP="00240E65">
      <w:pPr>
        <w:rPr>
          <w:noProof/>
          <w:lang w:val="fr-FR"/>
        </w:rPr>
      </w:pPr>
      <w:r>
        <w:rPr>
          <w:noProof/>
          <w:lang w:val="fr-FR"/>
        </w:rPr>
        <w:t>Promotion de Chuck Norris</w:t>
      </w:r>
    </w:p>
    <w:p w14:paraId="369F2C88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Faits financiers saillants</w:t>
      </w:r>
    </w:p>
    <w:p w14:paraId="137C2544" w14:textId="3590B1C5" w:rsidR="00BC0C25" w:rsidRPr="00967F10" w:rsidRDefault="007D51AA" w:rsidP="00240E65">
      <w:pPr>
        <w:rPr>
          <w:noProof/>
          <w:lang w:val="fr-FR"/>
        </w:rPr>
      </w:pPr>
      <w:r>
        <w:rPr>
          <w:noProof/>
          <w:lang w:val="fr-FR"/>
        </w:rPr>
        <w:t>L’embauche d’un magicien.</w:t>
      </w:r>
    </w:p>
    <w:p w14:paraId="1CAE5C99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Faits saillants d’exploitation</w:t>
      </w:r>
    </w:p>
    <w:p w14:paraId="68232A94" w14:textId="77777777" w:rsidR="00BC0C25" w:rsidRPr="00967F10" w:rsidRDefault="00240E65">
      <w:pPr>
        <w:rPr>
          <w:noProof/>
          <w:lang w:val="fr-FR"/>
        </w:rPr>
      </w:pPr>
      <w:r>
        <w:rPr>
          <w:noProof/>
          <w:lang w:val="fr-FR"/>
        </w:rPr>
        <w:t>[Décrire ici quels ont été les innovations quant èa la mission de la compagnie]</w:t>
      </w:r>
    </w:p>
    <w:p w14:paraId="2825572B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Perspectives</w:t>
      </w:r>
    </w:p>
    <w:p w14:paraId="3B8DD993" w14:textId="77777777" w:rsidR="00BC0C25" w:rsidRDefault="00240E65">
      <w:pPr>
        <w:rPr>
          <w:noProof/>
          <w:lang w:val="fr-FR"/>
        </w:rPr>
      </w:pPr>
      <w:r>
        <w:rPr>
          <w:noProof/>
          <w:lang w:val="fr-FR"/>
        </w:rPr>
        <w:t>[Décrire quels sont les projets dans l’année à venir et à plus long terme]</w:t>
      </w:r>
    </w:p>
    <w:p w14:paraId="4BE0A4C8" w14:textId="77777777" w:rsidR="00006AF8" w:rsidRDefault="00006AF8">
      <w:pPr>
        <w:rPr>
          <w:noProof/>
          <w:lang w:val="fr-FR"/>
        </w:rPr>
      </w:pPr>
    </w:p>
    <w:p w14:paraId="041E7855" w14:textId="77777777" w:rsidR="00006AF8" w:rsidRPr="00967F10" w:rsidRDefault="00006AF8">
      <w:pPr>
        <w:rPr>
          <w:noProof/>
          <w:lang w:val="fr-FR"/>
        </w:rPr>
      </w:pPr>
    </w:p>
    <w:p w14:paraId="1FFB0908" w14:textId="77777777" w:rsidR="00BC0C25" w:rsidRDefault="0047677C" w:rsidP="00006AF8">
      <w:pPr>
        <w:pStyle w:val="Nomdureprsentantdelacompagnie0"/>
      </w:pPr>
      <w:sdt>
        <w:sdtPr>
          <w:alias w:val="Nom"/>
          <w:tag w:val="Nom"/>
          <w:id w:val="-364757055"/>
          <w:placeholder>
            <w:docPart w:val="B44DFDE0F5B7447692C774547CF0C6E0"/>
          </w:placeholder>
          <w:temporary/>
          <w:showingPlcHdr/>
          <w:text/>
        </w:sdtPr>
        <w:sdtEndPr/>
        <w:sdtContent>
          <w:r w:rsidR="00C173E8" w:rsidRPr="00006AF8">
            <w:t>Nom du directeur général</w:t>
          </w:r>
        </w:sdtContent>
      </w:sdt>
    </w:p>
    <w:p w14:paraId="7C963B90" w14:textId="77777777" w:rsidR="00006AF8" w:rsidRPr="00F61F4F" w:rsidRDefault="00006AF8" w:rsidP="00006AF8">
      <w:pPr>
        <w:rPr>
          <w:lang w:val="fr-CA"/>
        </w:rPr>
      </w:pPr>
    </w:p>
    <w:p w14:paraId="2A780457" w14:textId="77777777" w:rsidR="00006AF8" w:rsidRPr="00F61F4F" w:rsidRDefault="00006AF8" w:rsidP="00006AF8">
      <w:pPr>
        <w:rPr>
          <w:lang w:val="fr-CA"/>
        </w:rPr>
      </w:pPr>
      <w:r w:rsidRPr="00F61F4F">
        <w:rPr>
          <w:lang w:val="fr-CA"/>
        </w:rPr>
        <w:t>Date</w:t>
      </w:r>
    </w:p>
    <w:p w14:paraId="594B4F5A" w14:textId="77777777" w:rsidR="002B22B7" w:rsidRDefault="00C173E8" w:rsidP="002B22B7">
      <w:pPr>
        <w:pStyle w:val="Heading1"/>
        <w:rPr>
          <w:rFonts w:ascii="Cambria" w:hAnsi="Cambria"/>
          <w:noProof/>
          <w:color w:val="595959"/>
          <w:lang w:val="fr-FR"/>
        </w:rPr>
      </w:pPr>
      <w:bookmarkStart w:id="2" w:name="_Toc330913847"/>
      <w:r w:rsidRPr="00967F10">
        <w:rPr>
          <w:rFonts w:ascii="Cambria" w:hAnsi="Cambria"/>
          <w:noProof/>
          <w:color w:val="595959"/>
          <w:lang w:val="fr-FR"/>
        </w:rPr>
        <w:lastRenderedPageBreak/>
        <w:t>Sommaire financier</w:t>
      </w:r>
      <w:bookmarkEnd w:id="2"/>
    </w:p>
    <w:p w14:paraId="3930100E" w14:textId="77777777" w:rsidR="002B22B7" w:rsidRDefault="002B22B7" w:rsidP="002B22B7">
      <w:pPr>
        <w:rPr>
          <w:lang w:val="fr-FR"/>
        </w:rPr>
      </w:pPr>
      <w:r>
        <w:rPr>
          <w:lang w:val="fr-FR"/>
        </w:rPr>
        <w:t>[Utilisez cette section pour fournir un bref résumé de vos données financières, en mettant en évidence les faits saillant.</w:t>
      </w:r>
    </w:p>
    <w:p w14:paraId="03E4B332" w14:textId="77777777" w:rsidR="002B22B7" w:rsidRPr="002B22B7" w:rsidRDefault="002B22B7" w:rsidP="002B22B7">
      <w:pPr>
        <w:rPr>
          <w:lang w:val="fr-FR"/>
        </w:rPr>
      </w:pPr>
      <w:r>
        <w:rPr>
          <w:lang w:val="fr-FR"/>
        </w:rPr>
        <w:t>C’est également l’endroit idéal pour insérer quelques graphiques afin d’illustrer les principales informations financières. ]</w:t>
      </w:r>
    </w:p>
    <w:p w14:paraId="77BB2AED" w14:textId="77777777" w:rsidR="00BC0C25" w:rsidRPr="00967F10" w:rsidRDefault="00BC0C25" w:rsidP="002B22B7">
      <w:pPr>
        <w:rPr>
          <w:noProof/>
          <w:lang w:val="fr-FR"/>
        </w:rPr>
      </w:pPr>
    </w:p>
    <w:p w14:paraId="626AB4EA" w14:textId="77777777" w:rsidR="00BC0C25" w:rsidRPr="00967F10" w:rsidRDefault="00C173E8">
      <w:pPr>
        <w:pStyle w:val="Heading1"/>
        <w:rPr>
          <w:noProof/>
          <w:lang w:val="fr-FR"/>
        </w:rPr>
      </w:pPr>
      <w:bookmarkStart w:id="3" w:name="_Toc330913848"/>
      <w:r w:rsidRPr="00967F10">
        <w:rPr>
          <w:rFonts w:ascii="Cambria" w:hAnsi="Cambria"/>
          <w:noProof/>
          <w:color w:val="595959"/>
          <w:lang w:val="fr-FR"/>
        </w:rPr>
        <w:lastRenderedPageBreak/>
        <w:t>États financiers</w:t>
      </w:r>
      <w:bookmarkEnd w:id="3"/>
    </w:p>
    <w:p w14:paraId="32AB67B9" w14:textId="77777777" w:rsidR="00BC0C25" w:rsidRPr="00967F10" w:rsidRDefault="00C173E8">
      <w:pPr>
        <w:pStyle w:val="Heading2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Bilan</w:t>
      </w:r>
    </w:p>
    <w:p w14:paraId="74B70191" w14:textId="77777777" w:rsidR="00BC0C25" w:rsidRPr="00967F10" w:rsidRDefault="00C173E8">
      <w:pPr>
        <w:pStyle w:val="ListBullet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Passif</w:t>
      </w:r>
    </w:p>
    <w:p w14:paraId="2BC3FDF4" w14:textId="77777777" w:rsidR="00BC0C25" w:rsidRPr="00967F10" w:rsidRDefault="00C173E8">
      <w:pPr>
        <w:pStyle w:val="ListBullet"/>
        <w:numPr>
          <w:ilvl w:val="0"/>
          <w:numId w:val="12"/>
        </w:numPr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Bilan</w:t>
      </w:r>
    </w:p>
    <w:p w14:paraId="18F2513C" w14:textId="77777777" w:rsidR="00BC0C25" w:rsidRPr="00967F10" w:rsidRDefault="00C173E8">
      <w:pPr>
        <w:pStyle w:val="ListBullet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Capitaux propres</w:t>
      </w:r>
    </w:p>
    <w:p w14:paraId="23232B3D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État du résultat étendu (bénéfice et perte)</w:t>
      </w:r>
    </w:p>
    <w:p w14:paraId="173E7EBB" w14:textId="77777777" w:rsidR="00BC0C25" w:rsidRPr="00967F10" w:rsidRDefault="00C173E8">
      <w:pPr>
        <w:pStyle w:val="ListBullet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Chiffre d’affaires</w:t>
      </w:r>
    </w:p>
    <w:p w14:paraId="53908EEB" w14:textId="77777777" w:rsidR="00BC0C25" w:rsidRPr="00967F10" w:rsidRDefault="00C173E8">
      <w:pPr>
        <w:pStyle w:val="ListBullet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Dépenses</w:t>
      </w:r>
    </w:p>
    <w:p w14:paraId="6BC7B60B" w14:textId="77777777" w:rsidR="00BC0C25" w:rsidRPr="00967F10" w:rsidRDefault="00C173E8">
      <w:pPr>
        <w:pStyle w:val="ListBullet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Bénéfice</w:t>
      </w:r>
    </w:p>
    <w:p w14:paraId="679FBAAE" w14:textId="77777777" w:rsidR="00BC0C25" w:rsidRDefault="00C173E8">
      <w:pPr>
        <w:pStyle w:val="Heading2"/>
        <w:rPr>
          <w:rFonts w:ascii="Calibri" w:hAnsi="Calibri"/>
          <w:noProof/>
          <w:color w:val="577188"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État des capitaux propres</w:t>
      </w:r>
    </w:p>
    <w:p w14:paraId="75C99A9F" w14:textId="77777777" w:rsidR="00BC0C25" w:rsidRPr="00967F10" w:rsidRDefault="002B22B7" w:rsidP="002B22B7">
      <w:pPr>
        <w:rPr>
          <w:lang w:val="fr-FR"/>
        </w:rPr>
      </w:pPr>
      <w:r>
        <w:rPr>
          <w:lang w:val="fr-FR"/>
        </w:rPr>
        <w:t>[Cette section est l’endroit où vous pouvez insérer tous ces tableaux financiers.]</w:t>
      </w:r>
    </w:p>
    <w:sdt>
      <w:sdtPr>
        <w:rPr>
          <w:noProof/>
          <w:lang w:val="fr-FR"/>
        </w:rPr>
        <w:id w:val="2134911414"/>
        <w:placeholder>
          <w:docPart w:val="0678737947584500B23D78C110D177BD"/>
        </w:placeholder>
        <w:temporary/>
        <w:showingPlcHdr/>
        <w:text/>
      </w:sdtPr>
      <w:sdtEndPr/>
      <w:sdtContent>
        <w:p w14:paraId="523DB7CD" w14:textId="77777777" w:rsidR="00BC0C25" w:rsidRPr="00967F10" w:rsidRDefault="00C173E8">
          <w:pPr>
            <w:pStyle w:val="Titredetableau"/>
            <w:rPr>
              <w:noProof/>
              <w:lang w:val="fr-FR"/>
            </w:rPr>
          </w:pPr>
          <w:r w:rsidRPr="00967F10">
            <w:rPr>
              <w:rFonts w:ascii="Calibri" w:hAnsi="Calibri"/>
              <w:noProof/>
              <w:color w:val="FFFFFF"/>
              <w:lang w:val="fr-FR"/>
            </w:rPr>
            <w:t>Titre de tableau</w:t>
          </w:r>
        </w:p>
      </w:sdtContent>
    </w:sdt>
    <w:tbl>
      <w:tblPr>
        <w:tblStyle w:val="Tableaufinancier"/>
        <w:tblW w:w="5000" w:type="pct"/>
        <w:tblLook w:val="04A0" w:firstRow="1" w:lastRow="0" w:firstColumn="1" w:lastColumn="0" w:noHBand="0" w:noVBand="1"/>
      </w:tblPr>
      <w:tblGrid>
        <w:gridCol w:w="4239"/>
        <w:gridCol w:w="1659"/>
        <w:gridCol w:w="1659"/>
        <w:gridCol w:w="1659"/>
      </w:tblGrid>
      <w:tr w:rsidR="00BC0C25" w:rsidRPr="00967F10" w14:paraId="3C91E818" w14:textId="77777777" w:rsidTr="00BC0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pct"/>
          </w:tcPr>
          <w:p w14:paraId="24C11EFF" w14:textId="77777777" w:rsidR="00BC0C25" w:rsidRPr="00967F10" w:rsidRDefault="00C173E8">
            <w:pPr>
              <w:jc w:val="left"/>
              <w:rPr>
                <w:noProof/>
                <w:lang w:val="fr-FR"/>
              </w:rPr>
            </w:pPr>
            <w:r w:rsidRPr="00967F10">
              <w:rPr>
                <w:rFonts w:ascii="Calibri" w:hAnsi="Calibri"/>
                <w:b/>
                <w:noProof/>
                <w:color w:val="7E97AD"/>
                <w:lang w:val="fr-FR"/>
              </w:rPr>
              <w:t>Description</w:t>
            </w:r>
          </w:p>
        </w:tc>
        <w:tc>
          <w:tcPr>
            <w:tcW w:w="900" w:type="pct"/>
          </w:tcPr>
          <w:p w14:paraId="1FCEE937" w14:textId="77777777" w:rsidR="00BC0C25" w:rsidRPr="00967F10" w:rsidRDefault="00C17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967F10">
              <w:rPr>
                <w:rFonts w:ascii="Calibri" w:hAnsi="Calibri"/>
                <w:noProof/>
                <w:color w:val="7E97AD"/>
                <w:lang w:val="fr-FR"/>
              </w:rPr>
              <w:t>Chiffre d’affaires</w:t>
            </w:r>
          </w:p>
        </w:tc>
        <w:tc>
          <w:tcPr>
            <w:tcW w:w="900" w:type="pct"/>
          </w:tcPr>
          <w:p w14:paraId="5FD5AEE2" w14:textId="77777777" w:rsidR="00BC0C25" w:rsidRPr="00967F10" w:rsidRDefault="00C17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967F10">
              <w:rPr>
                <w:rFonts w:ascii="Calibri" w:hAnsi="Calibri"/>
                <w:noProof/>
                <w:color w:val="7E97AD"/>
                <w:lang w:val="fr-FR"/>
              </w:rPr>
              <w:t>Dépenses</w:t>
            </w:r>
          </w:p>
        </w:tc>
        <w:tc>
          <w:tcPr>
            <w:tcW w:w="900" w:type="pct"/>
          </w:tcPr>
          <w:p w14:paraId="23A2EE04" w14:textId="77777777" w:rsidR="00BC0C25" w:rsidRPr="00967F10" w:rsidRDefault="00C17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967F10">
              <w:rPr>
                <w:rFonts w:ascii="Calibri" w:hAnsi="Calibri"/>
                <w:noProof/>
                <w:color w:val="7E97AD"/>
                <w:lang w:val="fr-FR"/>
              </w:rPr>
              <w:t>Bénéfice</w:t>
            </w:r>
          </w:p>
        </w:tc>
      </w:tr>
      <w:tr w:rsidR="00BC0C25" w:rsidRPr="00967F10" w14:paraId="2D59D4F0" w14:textId="77777777" w:rsidTr="00BC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pct"/>
          </w:tcPr>
          <w:p w14:paraId="4481B5FD" w14:textId="77777777" w:rsidR="00BC0C25" w:rsidRPr="00967F10" w:rsidRDefault="00BC0C25">
            <w:pPr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3F2F7983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1B555ED3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35237C06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</w:tr>
      <w:tr w:rsidR="00BC0C25" w:rsidRPr="00967F10" w14:paraId="63409B80" w14:textId="77777777" w:rsidTr="00BC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pct"/>
          </w:tcPr>
          <w:p w14:paraId="6A4ABE19" w14:textId="77777777" w:rsidR="00BC0C25" w:rsidRPr="00967F10" w:rsidRDefault="00BC0C25">
            <w:pPr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506BA6CA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4CEA67D4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579DFEB0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</w:tr>
      <w:tr w:rsidR="00BC0C25" w:rsidRPr="00967F10" w14:paraId="21FCD75D" w14:textId="77777777" w:rsidTr="00BC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pct"/>
          </w:tcPr>
          <w:p w14:paraId="409A571D" w14:textId="77777777" w:rsidR="00BC0C25" w:rsidRPr="00967F10" w:rsidRDefault="00BC0C25">
            <w:pPr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7C0CD6A9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13941D83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343CF7D8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</w:tr>
    </w:tbl>
    <w:p w14:paraId="7BDEBF9B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État de l’évolution de la situation financière</w:t>
      </w:r>
    </w:p>
    <w:p w14:paraId="2B699FAF" w14:textId="77777777" w:rsidR="00BC0C25" w:rsidRPr="00967F10" w:rsidRDefault="00C173E8">
      <w:pPr>
        <w:pStyle w:val="ListBullet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Exploitation</w:t>
      </w:r>
    </w:p>
    <w:p w14:paraId="0E1FD884" w14:textId="77777777" w:rsidR="00BC0C25" w:rsidRPr="00967F10" w:rsidRDefault="00C173E8">
      <w:pPr>
        <w:pStyle w:val="ListBullet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Investissement</w:t>
      </w:r>
    </w:p>
    <w:p w14:paraId="76C1EE8E" w14:textId="77777777" w:rsidR="00BC0C25" w:rsidRPr="00967F10" w:rsidRDefault="00C173E8">
      <w:pPr>
        <w:pStyle w:val="ListBullet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Financement</w:t>
      </w:r>
    </w:p>
    <w:p w14:paraId="08E9BD0B" w14:textId="77777777" w:rsidR="00BC0C25" w:rsidRPr="00967F10" w:rsidRDefault="00C173E8">
      <w:pPr>
        <w:pStyle w:val="Heading1"/>
        <w:rPr>
          <w:noProof/>
          <w:lang w:val="fr-FR"/>
        </w:rPr>
      </w:pPr>
      <w:bookmarkStart w:id="4" w:name="_Toc330913849"/>
      <w:r w:rsidRPr="00967F10">
        <w:rPr>
          <w:rFonts w:ascii="Cambria" w:hAnsi="Cambria"/>
          <w:noProof/>
          <w:color w:val="595959"/>
          <w:lang w:val="fr-FR"/>
        </w:rPr>
        <w:t>Notes pour les états financiers</w:t>
      </w:r>
      <w:bookmarkEnd w:id="4"/>
    </w:p>
    <w:p w14:paraId="0A06016D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Comptes</w:t>
      </w:r>
    </w:p>
    <w:sdt>
      <w:sdtPr>
        <w:rPr>
          <w:noProof/>
          <w:lang w:val="fr-FR"/>
        </w:rPr>
        <w:id w:val="-1058388881"/>
        <w:placeholder>
          <w:docPart w:val="F438F8072A1B44499E6D04FD503B56CB"/>
        </w:placeholder>
        <w:temporary/>
        <w:showingPlcHdr/>
        <w:text/>
      </w:sdtPr>
      <w:sdtEndPr/>
      <w:sdtContent>
        <w:p w14:paraId="23716F71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Lorsque vous avez un document qui comporte beaucoup de chiffres, il peut être utile de proposer un court texte expliquant les chiffres. Vous pouvez insérer ce texte ici.</w:t>
          </w:r>
        </w:p>
      </w:sdtContent>
    </w:sdt>
    <w:p w14:paraId="51CD0868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Dette</w:t>
      </w:r>
    </w:p>
    <w:sdt>
      <w:sdtPr>
        <w:rPr>
          <w:noProof/>
          <w:lang w:val="fr-FR"/>
        </w:rPr>
        <w:id w:val="-991090545"/>
        <w:placeholder>
          <w:docPart w:val="9494FE23A62046F48A98D30D2D236ABA"/>
        </w:placeholder>
        <w:temporary/>
        <w:showingPlcHdr/>
        <w:text/>
      </w:sdtPr>
      <w:sdtEndPr/>
      <w:sdtContent>
        <w:p w14:paraId="41C86D20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Bien entendu, nous préférerions tous avoir seulement des bénéfices. Mais, si vous avez des dettes, voici l’endroit où vous pouvez les commenter.</w:t>
          </w:r>
        </w:p>
      </w:sdtContent>
    </w:sdt>
    <w:p w14:paraId="410F3B51" w14:textId="77777777" w:rsidR="00BC0C25" w:rsidRDefault="00C173E8">
      <w:pPr>
        <w:pStyle w:val="Heading2"/>
        <w:rPr>
          <w:rFonts w:ascii="Calibri" w:hAnsi="Calibri"/>
          <w:noProof/>
          <w:color w:val="577188"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Entreprise en pleine activité</w:t>
      </w:r>
    </w:p>
    <w:p w14:paraId="00637257" w14:textId="77777777" w:rsidR="00BC0C25" w:rsidRPr="00967F10" w:rsidRDefault="002B22B7">
      <w:pPr>
        <w:rPr>
          <w:lang w:val="fr-FR"/>
        </w:rPr>
      </w:pPr>
      <w:r>
        <w:rPr>
          <w:lang w:val="fr-FR"/>
        </w:rPr>
        <w:t>Si vous avez des remarques à faire sur les données financières, ajoutez-les ici.</w:t>
      </w:r>
    </w:p>
    <w:p w14:paraId="022613E7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Passif de prévoyance</w:t>
      </w:r>
    </w:p>
    <w:sdt>
      <w:sdtPr>
        <w:rPr>
          <w:noProof/>
          <w:lang w:val="fr-FR"/>
        </w:rPr>
        <w:id w:val="-377398301"/>
        <w:placeholder>
          <w:docPart w:val="1BB8EDD824E94FD09A6EF31840BF4C60"/>
        </w:placeholder>
        <w:temporary/>
        <w:showingPlcHdr/>
        <w:text/>
      </w:sdtPr>
      <w:sdtEndPr/>
      <w:sdtContent>
        <w:p w14:paraId="09D6436A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Gardez à l’esprit que certains de ces titres peuvent ne pas être applicables à votre entreprise (et vous en aurez peut-être d’autres à ajouter). Celui-ci, par exemple, concerne le passif potentiel pouvant survenir dans le cas d’un événement futur, comme une décision légale en attente.</w:t>
          </w:r>
        </w:p>
      </w:sdtContent>
    </w:sdt>
    <w:p w14:paraId="7BE4E7B9" w14:textId="77777777" w:rsidR="00BC0C25" w:rsidRPr="00967F10" w:rsidRDefault="00AA26AE">
      <w:pPr>
        <w:pStyle w:val="Heading2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t>Conclusion</w:t>
      </w:r>
    </w:p>
    <w:sdt>
      <w:sdtPr>
        <w:rPr>
          <w:noProof/>
          <w:lang w:val="fr-FR"/>
        </w:rPr>
        <w:id w:val="-1398818968"/>
        <w:placeholder>
          <w:docPart w:val="421ABF55DBD1420CB5062815EBB055C9"/>
        </w:placeholder>
        <w:temporary/>
        <w:showingPlcHdr/>
        <w:text/>
      </w:sdtPr>
      <w:sdtEndPr/>
      <w:sdtContent>
        <w:p w14:paraId="179AA74C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Quel message souhaitez-vous transmettre à vos lecteurs ? Ajoutez des remarques en conclusion ici.</w:t>
          </w:r>
        </w:p>
      </w:sdtContent>
    </w:sdt>
    <w:p w14:paraId="2310CCE0" w14:textId="77777777" w:rsidR="00BC0C25" w:rsidRPr="00967F10" w:rsidRDefault="00C173E8">
      <w:pPr>
        <w:pStyle w:val="Heading1"/>
        <w:rPr>
          <w:noProof/>
          <w:lang w:val="fr-FR"/>
        </w:rPr>
      </w:pPr>
      <w:bookmarkStart w:id="5" w:name="_Toc330913850"/>
      <w:r w:rsidRPr="00967F10">
        <w:rPr>
          <w:rFonts w:ascii="Cambria" w:hAnsi="Cambria"/>
          <w:noProof/>
          <w:color w:val="595959"/>
          <w:lang w:val="fr-FR"/>
        </w:rPr>
        <w:t>Rapport de l’auditeur externe</w:t>
      </w:r>
      <w:bookmarkEnd w:id="5"/>
    </w:p>
    <w:p w14:paraId="5690850A" w14:textId="77777777" w:rsidR="00BC0C25" w:rsidRPr="00967F10" w:rsidRDefault="00C173E8">
      <w:pPr>
        <w:pStyle w:val="ListNumber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Opinion sans réserve</w:t>
      </w:r>
    </w:p>
    <w:p w14:paraId="014CBE68" w14:textId="77777777" w:rsidR="00BC0C25" w:rsidRPr="00967F10" w:rsidRDefault="00C173E8">
      <w:pPr>
        <w:pStyle w:val="ListNumber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Rapport d’opinion avec réserve</w:t>
      </w:r>
    </w:p>
    <w:p w14:paraId="7831533A" w14:textId="77777777" w:rsidR="00BC0C25" w:rsidRPr="00967F10" w:rsidRDefault="00C173E8">
      <w:pPr>
        <w:pStyle w:val="ListNumber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Rapport d’opinion défavorable</w:t>
      </w:r>
    </w:p>
    <w:p w14:paraId="1752C1CC" w14:textId="77777777" w:rsidR="00BC0C25" w:rsidRPr="00967F10" w:rsidRDefault="00C173E8">
      <w:pPr>
        <w:pStyle w:val="ListNumber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Rapport de déni de responsabilité</w:t>
      </w:r>
    </w:p>
    <w:p w14:paraId="5CE17983" w14:textId="77777777" w:rsidR="00BC0C25" w:rsidRPr="00967F10" w:rsidRDefault="00C173E8">
      <w:pPr>
        <w:pStyle w:val="ListNumber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Rapport de l’auditeur sur les contrôles internes des entreprises publiques</w:t>
      </w:r>
    </w:p>
    <w:p w14:paraId="50FF7E97" w14:textId="77777777" w:rsidR="00BC0C25" w:rsidRPr="00967F10" w:rsidRDefault="00C173E8">
      <w:pPr>
        <w:pStyle w:val="ListNumber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Entreprise en pleine activité</w:t>
      </w:r>
    </w:p>
    <w:p w14:paraId="74A84530" w14:textId="77777777" w:rsidR="00BC0C25" w:rsidRPr="00967F10" w:rsidRDefault="00C173E8">
      <w:pPr>
        <w:pStyle w:val="Heading1"/>
        <w:rPr>
          <w:noProof/>
          <w:lang w:val="fr-FR"/>
        </w:rPr>
      </w:pPr>
      <w:bookmarkStart w:id="6" w:name="_Toc330913851"/>
      <w:r w:rsidRPr="00967F10">
        <w:rPr>
          <w:rFonts w:ascii="Cambria" w:hAnsi="Cambria"/>
          <w:noProof/>
          <w:color w:val="595959"/>
          <w:lang w:val="fr-FR"/>
        </w:rPr>
        <w:t>Informations de contact</w:t>
      </w:r>
      <w:bookmarkEnd w:id="6"/>
    </w:p>
    <w:sdt>
      <w:sdtPr>
        <w:rPr>
          <w:noProof/>
          <w:lang w:val="fr-FR"/>
        </w:rPr>
        <w:id w:val="-854266453"/>
        <w:placeholder>
          <w:docPart w:val="E9B60E5B2EDF4C4982C199B71F147708"/>
        </w:placeholder>
        <w:temporary/>
        <w:showingPlcHdr/>
        <w:text/>
      </w:sdtPr>
      <w:sdtEndPr/>
      <w:sdtContent>
        <w:p w14:paraId="76733693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Pour remplacer une photo par votre propre photo, cliquez avec le bouton droit, puis choisissez Changer d’image.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tact information"/>
      </w:tblPr>
      <w:tblGrid>
        <w:gridCol w:w="3058"/>
        <w:gridCol w:w="20"/>
        <w:gridCol w:w="3058"/>
        <w:gridCol w:w="22"/>
        <w:gridCol w:w="3058"/>
      </w:tblGrid>
      <w:tr w:rsidR="00BC0C25" w:rsidRPr="00967F10" w14:paraId="63878AB9" w14:textId="77777777">
        <w:tc>
          <w:tcPr>
            <w:tcW w:w="1659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14:paraId="3D019439" w14:textId="77777777" w:rsidR="00BC0C25" w:rsidRPr="00967F10" w:rsidRDefault="0047677C">
            <w:pPr>
              <w:pStyle w:val="TitreTableauinvers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Nom"/>
                <w:tag w:val="Nom"/>
                <w:id w:val="183095679"/>
                <w:placeholder>
                  <w:docPart w:val="5C22B0546DE04EE498C08EC6E70B3AF7"/>
                </w:placeholder>
                <w:temporary/>
                <w:showingPlcHdr/>
                <w:text/>
              </w:sdtPr>
              <w:sdtEndPr/>
              <w:sdtContent>
                <w:r w:rsidR="009803FB" w:rsidRPr="00967F10">
                  <w:rPr>
                    <w:noProof/>
                    <w:lang w:val="fr-FR"/>
                  </w:rPr>
                  <w:t>Nom</w:t>
                </w:r>
              </w:sdtContent>
            </w:sdt>
            <w:r w:rsidR="009803FB" w:rsidRPr="00967F10">
              <w:rPr>
                <w:noProof/>
                <w:lang w:val="fr-FR"/>
              </w:rPr>
              <w:br/>
            </w:r>
            <w:sdt>
              <w:sdtPr>
                <w:rPr>
                  <w:noProof/>
                  <w:lang w:val="fr-FR"/>
                </w:rPr>
                <w:alias w:val="Fonction"/>
                <w:tag w:val="Fonction"/>
                <w:id w:val="-1082054397"/>
                <w:placeholder>
                  <w:docPart w:val="BF39F6A98FF349C4AF9571570836F745"/>
                </w:placeholder>
                <w:temporary/>
                <w:showingPlcHdr/>
                <w:text/>
              </w:sdtPr>
              <w:sdtEndPr/>
              <w:sdtContent>
                <w:r w:rsidR="009803FB" w:rsidRPr="00967F10">
                  <w:rPr>
                    <w:noProof/>
                    <w:lang w:val="fr-FR"/>
                  </w:rPr>
                  <w:t>Fonction</w:t>
                </w:r>
              </w:sdtContent>
            </w:sdt>
          </w:p>
        </w:tc>
        <w:tc>
          <w:tcPr>
            <w:tcW w:w="11" w:type="pct"/>
          </w:tcPr>
          <w:p w14:paraId="00A01B10" w14:textId="77777777" w:rsidR="00BC0C25" w:rsidRPr="00967F10" w:rsidRDefault="00BC0C25">
            <w:pPr>
              <w:pStyle w:val="TitreTableauinvers"/>
              <w:rPr>
                <w:noProof/>
                <w:lang w:val="fr-FR"/>
              </w:rPr>
            </w:pPr>
          </w:p>
        </w:tc>
        <w:tc>
          <w:tcPr>
            <w:tcW w:w="1659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14:paraId="193AEBD0" w14:textId="77777777" w:rsidR="00BC0C25" w:rsidRPr="00967F10" w:rsidRDefault="0047677C" w:rsidP="009803FB">
            <w:pPr>
              <w:pStyle w:val="TitreTableauinvers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Nom"/>
                <w:tag w:val="Nom"/>
                <w:id w:val="-1140951580"/>
                <w:placeholder>
                  <w:docPart w:val="08E69A17E8714027AC862CCBDBBB2223"/>
                </w:placeholder>
                <w:temporary/>
                <w:showingPlcHdr/>
                <w:text/>
              </w:sdtPr>
              <w:sdtEndPr/>
              <w:sdtContent>
                <w:r w:rsidR="009803FB" w:rsidRPr="00967F10">
                  <w:rPr>
                    <w:noProof/>
                    <w:lang w:val="fr-FR"/>
                  </w:rPr>
                  <w:t>Nom</w:t>
                </w:r>
              </w:sdtContent>
            </w:sdt>
            <w:r w:rsidR="009803FB" w:rsidRPr="00967F10">
              <w:rPr>
                <w:noProof/>
                <w:lang w:val="fr-FR"/>
              </w:rPr>
              <w:br/>
            </w:r>
            <w:sdt>
              <w:sdtPr>
                <w:rPr>
                  <w:noProof/>
                  <w:lang w:val="fr-FR"/>
                </w:rPr>
                <w:alias w:val="Fonction"/>
                <w:tag w:val="Fonction"/>
                <w:id w:val="660513511"/>
                <w:placeholder>
                  <w:docPart w:val="99DC297B66774F5DAC37B59A85F32E0A"/>
                </w:placeholder>
                <w:temporary/>
                <w:showingPlcHdr/>
                <w:text/>
              </w:sdtPr>
              <w:sdtEndPr/>
              <w:sdtContent>
                <w:r w:rsidR="009803FB" w:rsidRPr="00967F10">
                  <w:rPr>
                    <w:noProof/>
                    <w:lang w:val="fr-FR"/>
                  </w:rPr>
                  <w:t>Fonction</w:t>
                </w:r>
              </w:sdtContent>
            </w:sdt>
            <w:r w:rsidR="009803FB" w:rsidRPr="00967F10">
              <w:rPr>
                <w:noProof/>
                <w:lang w:val="fr-FR"/>
              </w:rPr>
              <w:t xml:space="preserve"> </w:t>
            </w:r>
          </w:p>
        </w:tc>
        <w:tc>
          <w:tcPr>
            <w:tcW w:w="12" w:type="pct"/>
          </w:tcPr>
          <w:p w14:paraId="04754A7B" w14:textId="77777777" w:rsidR="00BC0C25" w:rsidRPr="00967F10" w:rsidRDefault="00BC0C25">
            <w:pPr>
              <w:pStyle w:val="TitreTableauinvers"/>
              <w:rPr>
                <w:noProof/>
                <w:lang w:val="fr-FR"/>
              </w:rPr>
            </w:pPr>
          </w:p>
        </w:tc>
        <w:tc>
          <w:tcPr>
            <w:tcW w:w="1659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14:paraId="22B70D57" w14:textId="77777777" w:rsidR="00BC0C25" w:rsidRPr="00967F10" w:rsidRDefault="0047677C">
            <w:pPr>
              <w:pStyle w:val="TitreTableauinvers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Nom"/>
                <w:tag w:val="Nom"/>
                <w:id w:val="270294285"/>
                <w:placeholder>
                  <w:docPart w:val="F8D97217D0D746F18C1DDBD9D3544F10"/>
                </w:placeholder>
                <w:temporary/>
                <w:showingPlcHdr/>
                <w:text/>
              </w:sdtPr>
              <w:sdtEndPr/>
              <w:sdtContent>
                <w:r w:rsidR="009803FB" w:rsidRPr="00967F10">
                  <w:rPr>
                    <w:noProof/>
                    <w:lang w:val="fr-FR"/>
                  </w:rPr>
                  <w:t>Nom</w:t>
                </w:r>
              </w:sdtContent>
            </w:sdt>
            <w:r w:rsidR="009803FB" w:rsidRPr="00967F10">
              <w:rPr>
                <w:noProof/>
                <w:lang w:val="fr-FR"/>
              </w:rPr>
              <w:br/>
            </w:r>
            <w:sdt>
              <w:sdtPr>
                <w:rPr>
                  <w:noProof/>
                  <w:lang w:val="fr-FR"/>
                </w:rPr>
                <w:alias w:val="Fonction"/>
                <w:tag w:val="Fonction"/>
                <w:id w:val="-1306083166"/>
                <w:placeholder>
                  <w:docPart w:val="99238A6B0D154EBDB992263B6584FC57"/>
                </w:placeholder>
                <w:temporary/>
                <w:showingPlcHdr/>
                <w:text/>
              </w:sdtPr>
              <w:sdtEndPr/>
              <w:sdtContent>
                <w:r w:rsidR="009803FB" w:rsidRPr="00967F10">
                  <w:rPr>
                    <w:noProof/>
                    <w:lang w:val="fr-FR"/>
                  </w:rPr>
                  <w:t>Fonction</w:t>
                </w:r>
              </w:sdtContent>
            </w:sdt>
          </w:p>
        </w:tc>
      </w:tr>
      <w:tr w:rsidR="00BC0C25" w:rsidRPr="00967F10" w14:paraId="7A6BFF29" w14:textId="77777777">
        <w:tc>
          <w:tcPr>
            <w:tcW w:w="1659" w:type="pct"/>
          </w:tcPr>
          <w:p w14:paraId="61E1C1AB" w14:textId="77777777" w:rsidR="00BC0C25" w:rsidRPr="00967F10" w:rsidRDefault="00C173E8">
            <w:pPr>
              <w:pStyle w:val="NoSpacing"/>
              <w:spacing w:before="0"/>
              <w:rPr>
                <w:noProof/>
                <w:lang w:val="fr-FR"/>
              </w:rPr>
            </w:pPr>
            <w:r w:rsidRPr="00967F10">
              <w:rPr>
                <w:noProof/>
                <w:lang w:eastAsia="en-US"/>
              </w:rPr>
              <w:drawing>
                <wp:inline distT="0" distB="0" distL="0" distR="0" wp14:anchorId="06946393" wp14:editId="05BCA9CA">
                  <wp:extent cx="1920240" cy="1280160"/>
                  <wp:effectExtent l="0" t="0" r="3810" b="0"/>
                  <wp:docPr id="9" name="Image 9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FA7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84" t="6763" r="28181" b="28502"/>
                          <a:stretch/>
                        </pic:blipFill>
                        <pic:spPr>
                          <a:xfrm>
                            <a:off x="0" y="0"/>
                            <a:ext cx="192024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" w:type="pct"/>
          </w:tcPr>
          <w:p w14:paraId="2CCFB934" w14:textId="77777777" w:rsidR="00BC0C25" w:rsidRPr="00967F10" w:rsidRDefault="00BC0C25">
            <w:pPr>
              <w:pStyle w:val="NoSpacing"/>
              <w:spacing w:before="0"/>
              <w:rPr>
                <w:noProof/>
                <w:lang w:val="fr-FR"/>
              </w:rPr>
            </w:pPr>
          </w:p>
        </w:tc>
        <w:tc>
          <w:tcPr>
            <w:tcW w:w="1659" w:type="pct"/>
          </w:tcPr>
          <w:p w14:paraId="3800D1F0" w14:textId="77777777" w:rsidR="00BC0C25" w:rsidRPr="00967F10" w:rsidRDefault="00C173E8">
            <w:pPr>
              <w:pStyle w:val="NoSpacing"/>
              <w:spacing w:before="0"/>
              <w:rPr>
                <w:noProof/>
                <w:lang w:val="fr-FR"/>
              </w:rPr>
            </w:pPr>
            <w:r w:rsidRPr="00967F10">
              <w:rPr>
                <w:noProof/>
                <w:lang w:eastAsia="en-US"/>
              </w:rPr>
              <w:drawing>
                <wp:inline distT="0" distB="0" distL="0" distR="0" wp14:anchorId="31CA6461" wp14:editId="3C79A758">
                  <wp:extent cx="1922147" cy="1280160"/>
                  <wp:effectExtent l="0" t="0" r="1905" b="0"/>
                  <wp:docPr id="8" name="Image 8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FA5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47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" w:type="pct"/>
          </w:tcPr>
          <w:p w14:paraId="1282BA0F" w14:textId="77777777" w:rsidR="00BC0C25" w:rsidRPr="00967F10" w:rsidRDefault="00BC0C25">
            <w:pPr>
              <w:pStyle w:val="NoSpacing"/>
              <w:spacing w:before="0"/>
              <w:rPr>
                <w:noProof/>
                <w:lang w:val="fr-FR"/>
              </w:rPr>
            </w:pPr>
          </w:p>
        </w:tc>
        <w:tc>
          <w:tcPr>
            <w:tcW w:w="1659" w:type="pct"/>
          </w:tcPr>
          <w:p w14:paraId="3C288B12" w14:textId="77777777" w:rsidR="00BC0C25" w:rsidRPr="00967F10" w:rsidRDefault="00C173E8">
            <w:pPr>
              <w:pStyle w:val="NoSpacing"/>
              <w:spacing w:before="0"/>
              <w:rPr>
                <w:noProof/>
                <w:lang w:val="fr-FR"/>
              </w:rPr>
            </w:pPr>
            <w:r w:rsidRPr="00967F10">
              <w:rPr>
                <w:noProof/>
                <w:lang w:eastAsia="en-US"/>
              </w:rPr>
              <w:drawing>
                <wp:inline distT="0" distB="0" distL="0" distR="0" wp14:anchorId="2215A719" wp14:editId="33B8328A">
                  <wp:extent cx="1920663" cy="1280160"/>
                  <wp:effectExtent l="0" t="0" r="3810" b="0"/>
                  <wp:docPr id="7" name="Image 7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BF3.jp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821" t="25255" r="18139" b="56098"/>
                          <a:stretch/>
                        </pic:blipFill>
                        <pic:spPr bwMode="auto">
                          <a:xfrm>
                            <a:off x="0" y="0"/>
                            <a:ext cx="1920663" cy="128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C25" w:rsidRPr="00F61F4F" w14:paraId="7012093C" w14:textId="77777777">
        <w:tc>
          <w:tcPr>
            <w:tcW w:w="1659" w:type="pct"/>
          </w:tcPr>
          <w:p w14:paraId="1C28CEFE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Strong"/>
                <w:rFonts w:ascii="Cambria" w:hAnsi="Cambria"/>
                <w:noProof/>
                <w:color w:val="595959"/>
                <w:lang w:val="fr-FR"/>
              </w:rPr>
              <w:t>Tél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"/>
                <w:tag w:val="Tél"/>
                <w:id w:val="-615826258"/>
                <w:placeholder>
                  <w:docPart w:val="16A3371593F942C1812184E356423624"/>
                </w:placeholder>
                <w:temporary/>
                <w:showingPlcHdr/>
                <w:text/>
              </w:sdtPr>
              <w:sdtEndPr/>
              <w:sdtContent>
                <w:r w:rsidRPr="00967F10">
                  <w:rPr>
                    <w:noProof/>
                    <w:lang w:val="fr-FR"/>
                  </w:rPr>
                  <w:t>[</w:t>
                </w:r>
                <w:r w:rsidR="0022040F" w:rsidRPr="00967F10">
                  <w:rPr>
                    <w:noProof/>
                    <w:lang w:val="fr-FR"/>
                  </w:rPr>
                  <w:t>Téléphone</w:t>
                </w:r>
                <w:r w:rsidRPr="00967F10">
                  <w:rPr>
                    <w:noProof/>
                    <w:lang w:val="fr-FR"/>
                  </w:rPr>
                  <w:t>]</w:t>
                </w:r>
              </w:sdtContent>
            </w:sdt>
          </w:p>
          <w:p w14:paraId="6499ACEE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Strong"/>
                <w:rFonts w:ascii="Cambria" w:hAnsi="Cambria"/>
                <w:noProof/>
                <w:color w:val="595959"/>
                <w:lang w:val="fr-FR"/>
              </w:rPr>
              <w:t>Télécopie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écopie"/>
                <w:tag w:val="Télécopie"/>
                <w:id w:val="905102191"/>
                <w:placeholder>
                  <w:docPart w:val="B7CD9FB47B7647AB905291E9A76B35FC"/>
                </w:placeholder>
                <w:temporary/>
                <w:showingPlcHdr/>
                <w:text/>
              </w:sdtPr>
              <w:sdtEndPr/>
              <w:sdtContent>
                <w:r w:rsidRPr="00967F10">
                  <w:rPr>
                    <w:noProof/>
                    <w:lang w:val="fr-FR"/>
                  </w:rPr>
                  <w:t>[</w:t>
                </w:r>
                <w:r w:rsidR="00C024F5" w:rsidRPr="00967F10">
                  <w:rPr>
                    <w:noProof/>
                    <w:lang w:val="fr-FR"/>
                  </w:rPr>
                  <w:t>Télécopie</w:t>
                </w:r>
                <w:r w:rsidRPr="00967F10">
                  <w:rPr>
                    <w:noProof/>
                    <w:lang w:val="fr-FR"/>
                  </w:rPr>
                  <w:t>]</w:t>
                </w:r>
              </w:sdtContent>
            </w:sdt>
          </w:p>
          <w:p w14:paraId="768C0B50" w14:textId="77777777" w:rsidR="00BC0C25" w:rsidRPr="00967F10" w:rsidRDefault="0047677C">
            <w:pPr>
              <w:pStyle w:val="Textedetableau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Messagerie électronique"/>
                <w:tag w:val="Messagerie électronique"/>
                <w:id w:val="1897403004"/>
                <w:placeholder>
                  <w:docPart w:val="91580E6E425D4BC39652E91806F1A13A"/>
                </w:placeholder>
                <w:temporary/>
                <w:showingPlcHdr/>
                <w:text/>
              </w:sdtPr>
              <w:sdtEndPr/>
              <w:sdtContent>
                <w:r w:rsidR="00C173E8" w:rsidRPr="00967F10">
                  <w:rPr>
                    <w:noProof/>
                    <w:lang w:val="fr-FR"/>
                  </w:rPr>
                  <w:t>[</w:t>
                </w:r>
                <w:r w:rsidR="00C024F5" w:rsidRPr="00967F10">
                  <w:rPr>
                    <w:noProof/>
                    <w:lang w:val="fr-FR"/>
                  </w:rPr>
                  <w:t>Adresse électronique</w:t>
                </w:r>
                <w:r w:rsidR="00C173E8" w:rsidRPr="00967F10">
                  <w:rPr>
                    <w:noProof/>
                    <w:lang w:val="fr-FR"/>
                  </w:rPr>
                  <w:t>]</w:t>
                </w:r>
              </w:sdtContent>
            </w:sdt>
          </w:p>
        </w:tc>
        <w:tc>
          <w:tcPr>
            <w:tcW w:w="11" w:type="pct"/>
          </w:tcPr>
          <w:p w14:paraId="759AE8A1" w14:textId="77777777" w:rsidR="00BC0C25" w:rsidRPr="00967F10" w:rsidRDefault="00BC0C25">
            <w:pPr>
              <w:pStyle w:val="Textedetableau"/>
              <w:rPr>
                <w:noProof/>
                <w:lang w:val="fr-FR"/>
              </w:rPr>
            </w:pPr>
          </w:p>
        </w:tc>
        <w:tc>
          <w:tcPr>
            <w:tcW w:w="1659" w:type="pct"/>
          </w:tcPr>
          <w:p w14:paraId="52DB7055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Strong"/>
                <w:rFonts w:ascii="Cambria" w:hAnsi="Cambria"/>
                <w:noProof/>
                <w:color w:val="595959"/>
                <w:lang w:val="fr-FR"/>
              </w:rPr>
              <w:t>Tél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"/>
                <w:tag w:val="Tél"/>
                <w:id w:val="-549764891"/>
                <w:placeholder>
                  <w:docPart w:val="16A3371593F942C1812184E356423624"/>
                </w:placeholder>
                <w:temporary/>
                <w:showingPlcHdr/>
                <w:text/>
              </w:sdtPr>
              <w:sdtEndPr/>
              <w:sdtContent>
                <w:r w:rsidR="00F2697E" w:rsidRPr="00967F10">
                  <w:rPr>
                    <w:noProof/>
                    <w:lang w:val="fr-FR"/>
                  </w:rPr>
                  <w:t>[Téléphone]</w:t>
                </w:r>
              </w:sdtContent>
            </w:sdt>
          </w:p>
          <w:p w14:paraId="477152DB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Strong"/>
                <w:rFonts w:ascii="Cambria" w:hAnsi="Cambria"/>
                <w:noProof/>
                <w:color w:val="595959"/>
                <w:lang w:val="fr-FR"/>
              </w:rPr>
              <w:t>Télécopie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écopie"/>
                <w:tag w:val="Télécopie"/>
                <w:id w:val="-527023830"/>
                <w:placeholder>
                  <w:docPart w:val="B7CD9FB47B7647AB905291E9A76B35FC"/>
                </w:placeholder>
                <w:temporary/>
                <w:showingPlcHdr/>
                <w:text/>
              </w:sdtPr>
              <w:sdtEndPr/>
              <w:sdtContent>
                <w:r w:rsidR="00F2697E" w:rsidRPr="00967F10">
                  <w:rPr>
                    <w:noProof/>
                    <w:lang w:val="fr-FR"/>
                  </w:rPr>
                  <w:t>[Télécopie]</w:t>
                </w:r>
              </w:sdtContent>
            </w:sdt>
          </w:p>
          <w:p w14:paraId="61847D90" w14:textId="77777777" w:rsidR="00BC0C25" w:rsidRPr="00967F10" w:rsidRDefault="0047677C">
            <w:pPr>
              <w:pStyle w:val="Textedetableau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Messagerie électronique"/>
                <w:tag w:val="Messagerie électronique"/>
                <w:id w:val="539636713"/>
                <w:placeholder>
                  <w:docPart w:val="91580E6E425D4BC39652E91806F1A13A"/>
                </w:placeholder>
                <w:temporary/>
                <w:showingPlcHdr/>
                <w:text/>
              </w:sdtPr>
              <w:sdtEndPr/>
              <w:sdtContent>
                <w:r w:rsidR="00F2697E" w:rsidRPr="00967F10">
                  <w:rPr>
                    <w:noProof/>
                    <w:lang w:val="fr-FR"/>
                  </w:rPr>
                  <w:t>[Adresse électronique]</w:t>
                </w:r>
              </w:sdtContent>
            </w:sdt>
          </w:p>
        </w:tc>
        <w:tc>
          <w:tcPr>
            <w:tcW w:w="12" w:type="pct"/>
          </w:tcPr>
          <w:p w14:paraId="32D1EDA2" w14:textId="77777777" w:rsidR="00BC0C25" w:rsidRPr="00967F10" w:rsidRDefault="00BC0C25">
            <w:pPr>
              <w:pStyle w:val="Textedetableau"/>
              <w:rPr>
                <w:noProof/>
                <w:lang w:val="fr-FR"/>
              </w:rPr>
            </w:pPr>
          </w:p>
        </w:tc>
        <w:tc>
          <w:tcPr>
            <w:tcW w:w="1659" w:type="pct"/>
          </w:tcPr>
          <w:p w14:paraId="3A961E0B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Strong"/>
                <w:rFonts w:ascii="Cambria" w:hAnsi="Cambria"/>
                <w:noProof/>
                <w:color w:val="595959"/>
                <w:lang w:val="fr-FR"/>
              </w:rPr>
              <w:t>Tél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"/>
                <w:tag w:val="Tél"/>
                <w:id w:val="-994635339"/>
                <w:placeholder>
                  <w:docPart w:val="16A3371593F942C1812184E356423624"/>
                </w:placeholder>
                <w:temporary/>
                <w:showingPlcHdr/>
                <w:text/>
              </w:sdtPr>
              <w:sdtEndPr/>
              <w:sdtContent>
                <w:r w:rsidR="00F2697E" w:rsidRPr="00967F10">
                  <w:rPr>
                    <w:noProof/>
                    <w:lang w:val="fr-FR"/>
                  </w:rPr>
                  <w:t>[Téléphone]</w:t>
                </w:r>
              </w:sdtContent>
            </w:sdt>
          </w:p>
          <w:p w14:paraId="2C0B5CB2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Strong"/>
                <w:rFonts w:ascii="Cambria" w:hAnsi="Cambria"/>
                <w:noProof/>
                <w:color w:val="595959"/>
                <w:lang w:val="fr-FR"/>
              </w:rPr>
              <w:t>Télécopie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écopie"/>
                <w:tag w:val="Télécopie"/>
                <w:id w:val="-1711418742"/>
                <w:placeholder>
                  <w:docPart w:val="B7CD9FB47B7647AB905291E9A76B35FC"/>
                </w:placeholder>
                <w:temporary/>
                <w:showingPlcHdr/>
                <w:text/>
              </w:sdtPr>
              <w:sdtEndPr/>
              <w:sdtContent>
                <w:r w:rsidR="00F2697E" w:rsidRPr="00967F10">
                  <w:rPr>
                    <w:noProof/>
                    <w:lang w:val="fr-FR"/>
                  </w:rPr>
                  <w:t>[Télécopie]</w:t>
                </w:r>
              </w:sdtContent>
            </w:sdt>
          </w:p>
          <w:p w14:paraId="4AEFE431" w14:textId="77777777" w:rsidR="00BC0C25" w:rsidRPr="00967F10" w:rsidRDefault="0047677C">
            <w:pPr>
              <w:pStyle w:val="Textedetableau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Messagerie électronique"/>
                <w:tag w:val="Messagerie électronique"/>
                <w:id w:val="-1191680464"/>
                <w:placeholder>
                  <w:docPart w:val="91580E6E425D4BC39652E91806F1A13A"/>
                </w:placeholder>
                <w:temporary/>
                <w:showingPlcHdr/>
                <w:text/>
              </w:sdtPr>
              <w:sdtEndPr/>
              <w:sdtContent>
                <w:r w:rsidR="00F2697E" w:rsidRPr="00967F10">
                  <w:rPr>
                    <w:noProof/>
                    <w:lang w:val="fr-FR"/>
                  </w:rPr>
                  <w:t>[Adresse électronique]</w:t>
                </w:r>
              </w:sdtContent>
            </w:sdt>
          </w:p>
        </w:tc>
      </w:tr>
    </w:tbl>
    <w:p w14:paraId="7EF9300A" w14:textId="77777777" w:rsidR="00BC0C25" w:rsidRPr="00967F10" w:rsidRDefault="00C173E8">
      <w:pPr>
        <w:pStyle w:val="Heading1"/>
        <w:pageBreakBefore w:val="0"/>
        <w:spacing w:before="960"/>
        <w:rPr>
          <w:noProof/>
          <w:lang w:val="fr-FR"/>
        </w:rPr>
      </w:pPr>
      <w:bookmarkStart w:id="7" w:name="_Toc330913852"/>
      <w:r w:rsidRPr="00967F10">
        <w:rPr>
          <w:rFonts w:ascii="Cambria" w:hAnsi="Cambria"/>
          <w:noProof/>
          <w:color w:val="595959"/>
          <w:lang w:val="fr-FR"/>
        </w:rPr>
        <w:t>Informations sur l’entreprise</w:t>
      </w:r>
      <w:bookmarkEnd w:id="7"/>
    </w:p>
    <w:sdt>
      <w:sdtPr>
        <w:rPr>
          <w:noProof/>
          <w:lang w:val="fr-FR"/>
        </w:rPr>
        <w:id w:val="1384368199"/>
        <w:placeholder>
          <w:docPart w:val="CDA6B818847F44429B83BD96C4F36A30"/>
        </w:placeholder>
        <w:temporary/>
        <w:showingPlcHdr/>
        <w:text/>
      </w:sdtPr>
      <w:sdtEndPr/>
      <w:sdtContent>
        <w:p w14:paraId="38B4E98B" w14:textId="77777777" w:rsidR="00BC0C25" w:rsidRPr="00967F10" w:rsidRDefault="00C173E8">
          <w:pPr>
            <w:pStyle w:val="Infoscompagnie"/>
            <w:rPr>
              <w:noProof/>
              <w:lang w:val="fr-FR"/>
            </w:rPr>
          </w:pPr>
          <w:r w:rsidRPr="002B22B7">
            <w:rPr>
              <w:rStyle w:val="NomdelacompagnieCar"/>
            </w:rPr>
            <w:t>[Entreprise]</w:t>
          </w:r>
        </w:p>
      </w:sdtContent>
    </w:sdt>
    <w:sdt>
      <w:sdtPr>
        <w:rPr>
          <w:noProof/>
          <w:lang w:val="fr-FR"/>
        </w:rPr>
        <w:id w:val="353700434"/>
        <w:temporary/>
        <w:showingPlcHdr/>
        <w:text/>
      </w:sdtPr>
      <w:sdtEndPr/>
      <w:sdtContent>
        <w:p w14:paraId="0F70415B" w14:textId="77777777" w:rsidR="00BC0C25" w:rsidRPr="00967F10" w:rsidRDefault="00C173E8">
          <w:pPr>
            <w:pStyle w:val="Infoscompagnie"/>
            <w:rPr>
              <w:noProof/>
              <w:lang w:val="fr-FR"/>
            </w:rPr>
          </w:pPr>
          <w:r w:rsidRPr="002B22B7">
            <w:rPr>
              <w:rStyle w:val="AdressedelacompagnieCar"/>
            </w:rPr>
            <w:t>[Adresse, Code postal, ville, Pays]</w:t>
          </w:r>
        </w:p>
      </w:sdtContent>
    </w:sdt>
    <w:p w14:paraId="6087FAF3" w14:textId="77777777" w:rsidR="00BC0C25" w:rsidRPr="00967F10" w:rsidRDefault="00C173E8">
      <w:pPr>
        <w:pStyle w:val="Infoscompagnie"/>
        <w:rPr>
          <w:noProof/>
          <w:lang w:val="fr-FR"/>
        </w:rPr>
      </w:pPr>
      <w:r w:rsidRPr="00967F10">
        <w:rPr>
          <w:rStyle w:val="Strong"/>
          <w:rFonts w:ascii="Cambria" w:hAnsi="Cambria"/>
          <w:noProof/>
          <w:color w:val="595959"/>
          <w:lang w:val="fr-FR"/>
        </w:rPr>
        <w:t>Tél</w:t>
      </w:r>
      <w:sdt>
        <w:sdtPr>
          <w:rPr>
            <w:noProof/>
            <w:lang w:val="fr-FR"/>
          </w:rPr>
          <w:id w:val="-2295425"/>
          <w:placeholder>
            <w:docPart w:val="16A3371593F942C1812184E356423624"/>
          </w:placeholder>
          <w:temporary/>
          <w:showingPlcHdr/>
          <w:text/>
        </w:sdtPr>
        <w:sdtEndPr/>
        <w:sdtContent>
          <w:r w:rsidR="00F2697E" w:rsidRPr="00967F10">
            <w:rPr>
              <w:noProof/>
              <w:lang w:val="fr-FR"/>
            </w:rPr>
            <w:t>[Téléphone]</w:t>
          </w:r>
        </w:sdtContent>
      </w:sdt>
    </w:p>
    <w:p w14:paraId="5BB333A3" w14:textId="77777777" w:rsidR="00BC0C25" w:rsidRPr="00967F10" w:rsidRDefault="00C173E8">
      <w:pPr>
        <w:pStyle w:val="Infoscompagnie"/>
        <w:rPr>
          <w:noProof/>
          <w:lang w:val="fr-FR"/>
        </w:rPr>
      </w:pPr>
      <w:r w:rsidRPr="00967F10">
        <w:rPr>
          <w:rStyle w:val="Strong"/>
          <w:rFonts w:ascii="Cambria" w:hAnsi="Cambria"/>
          <w:noProof/>
          <w:color w:val="595959"/>
          <w:lang w:val="fr-FR"/>
        </w:rPr>
        <w:t>Télécopie</w:t>
      </w:r>
      <w:r w:rsidRPr="00967F10">
        <w:rPr>
          <w:rFonts w:ascii="Cambria" w:hAnsi="Cambria"/>
          <w:noProof/>
          <w:color w:val="595959"/>
          <w:lang w:val="fr-FR"/>
        </w:rPr>
        <w:t xml:space="preserve"> </w:t>
      </w:r>
      <w:sdt>
        <w:sdtPr>
          <w:rPr>
            <w:noProof/>
            <w:lang w:val="fr-FR"/>
          </w:rPr>
          <w:id w:val="-224521222"/>
          <w:placeholder>
            <w:docPart w:val="B7CD9FB47B7647AB905291E9A76B35FC"/>
          </w:placeholder>
          <w:temporary/>
          <w:showingPlcHdr/>
          <w:text/>
        </w:sdtPr>
        <w:sdtEndPr/>
        <w:sdtContent>
          <w:r w:rsidR="00F2697E" w:rsidRPr="00967F10">
            <w:rPr>
              <w:noProof/>
              <w:lang w:val="fr-FR"/>
            </w:rPr>
            <w:t>[Télécopie]</w:t>
          </w:r>
        </w:sdtContent>
      </w:sdt>
    </w:p>
    <w:sdt>
      <w:sdtPr>
        <w:rPr>
          <w:noProof/>
          <w:lang w:val="fr-FR"/>
        </w:rPr>
        <w:id w:val="471335889"/>
        <w:temporary/>
        <w:showingPlcHdr/>
        <w:text/>
      </w:sdtPr>
      <w:sdtEndPr/>
      <w:sdtContent>
        <w:p w14:paraId="04D0DB9F" w14:textId="77777777" w:rsidR="00BC0C25" w:rsidRPr="00967F10" w:rsidRDefault="00C173E8">
          <w:pPr>
            <w:pStyle w:val="Infoscompagnie"/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[Site web]</w:t>
          </w:r>
        </w:p>
      </w:sdtContent>
    </w:sdt>
    <w:p w14:paraId="5B860959" w14:textId="77777777" w:rsidR="00BC0C25" w:rsidRPr="00967F10" w:rsidRDefault="00C173E8" w:rsidP="001D5D54">
      <w:pPr>
        <w:spacing w:before="720"/>
        <w:rPr>
          <w:noProof/>
          <w:lang w:val="fr-FR"/>
        </w:rPr>
      </w:pPr>
      <w:r w:rsidRPr="00967F10">
        <w:rPr>
          <w:noProof/>
          <w:lang w:eastAsia="en-US"/>
        </w:rPr>
        <w:drawing>
          <wp:inline distT="0" distB="0" distL="0" distR="0" wp14:anchorId="3C77A469" wp14:editId="54EB2689">
            <wp:extent cx="1526041" cy="486000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041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C25" w:rsidRPr="00967F10">
      <w:headerReference w:type="default" r:id="rId18"/>
      <w:footerReference w:type="default" r:id="rId19"/>
      <w:pgSz w:w="12240" w:h="15840" w:code="1"/>
      <w:pgMar w:top="2520" w:right="1512" w:bottom="1800" w:left="1512" w:header="108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CEDD9B" w14:textId="77777777" w:rsidR="00FE105A" w:rsidRDefault="00FE105A">
      <w:pPr>
        <w:spacing w:after="0" w:line="240" w:lineRule="auto"/>
      </w:pPr>
      <w:r>
        <w:separator/>
      </w:r>
    </w:p>
  </w:endnote>
  <w:endnote w:type="continuationSeparator" w:id="0">
    <w:p w14:paraId="405E509E" w14:textId="77777777" w:rsidR="00FE105A" w:rsidRDefault="00FE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G明朝B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EADCE" w14:textId="77777777" w:rsidR="00BC0C25" w:rsidRPr="002C465D" w:rsidRDefault="00C173E8">
    <w:pPr>
      <w:pStyle w:val="Footer"/>
      <w:rPr>
        <w:noProof/>
        <w:lang w:val="fr-FR"/>
      </w:rPr>
    </w:pPr>
    <w:r w:rsidRPr="002C465D">
      <w:rPr>
        <w:rFonts w:ascii="Cambria" w:hAnsi="Cambria"/>
        <w:noProof/>
        <w:color w:val="595959"/>
        <w:lang w:val="fr-FR"/>
      </w:rPr>
      <w:t xml:space="preserve">Page </w:t>
    </w:r>
    <w:r w:rsidRPr="002C465D">
      <w:rPr>
        <w:noProof/>
        <w:lang w:val="fr-FR"/>
      </w:rPr>
      <w:fldChar w:fldCharType="begin"/>
    </w:r>
    <w:r w:rsidRPr="002C465D">
      <w:rPr>
        <w:noProof/>
        <w:lang w:val="fr-FR"/>
      </w:rPr>
      <w:instrText xml:space="preserve"> page </w:instrText>
    </w:r>
    <w:r w:rsidRPr="002C465D">
      <w:rPr>
        <w:noProof/>
        <w:lang w:val="fr-FR"/>
      </w:rPr>
      <w:fldChar w:fldCharType="separate"/>
    </w:r>
    <w:r w:rsidR="0047677C">
      <w:rPr>
        <w:noProof/>
        <w:lang w:val="fr-FR"/>
      </w:rPr>
      <w:t>1</w:t>
    </w:r>
    <w:r w:rsidRPr="002C465D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2402B" w14:textId="77777777" w:rsidR="00FE105A" w:rsidRDefault="00FE105A">
      <w:pPr>
        <w:spacing w:after="0" w:line="240" w:lineRule="auto"/>
      </w:pPr>
      <w:r>
        <w:separator/>
      </w:r>
    </w:p>
  </w:footnote>
  <w:footnote w:type="continuationSeparator" w:id="0">
    <w:p w14:paraId="0A8F8433" w14:textId="77777777" w:rsidR="00FE105A" w:rsidRDefault="00FE1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4B6DB" w14:textId="77777777" w:rsidR="00BC0C25" w:rsidRDefault="00C173E8">
    <w:pPr>
      <w:pStyle w:val="En-tteombr"/>
    </w:pPr>
    <w:r>
      <w:rPr>
        <w:rFonts w:ascii="Calibri" w:hAnsi="Calibri"/>
        <w:color w:val="FFFFFF"/>
      </w:rPr>
      <w:t>Table des matières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DBC2D" w14:textId="77777777" w:rsidR="00BC0C25" w:rsidRPr="00967F10" w:rsidRDefault="00C173E8" w:rsidP="00967F10">
    <w:pPr>
      <w:pStyle w:val="En-tteombr"/>
      <w:tabs>
        <w:tab w:val="left" w:pos="525"/>
        <w:tab w:val="left" w:pos="960"/>
        <w:tab w:val="left" w:pos="3855"/>
      </w:tabs>
      <w:rPr>
        <w:noProof/>
        <w:lang w:val="fr-FR"/>
      </w:rPr>
    </w:pPr>
    <w:r w:rsidRPr="00967F10">
      <w:rPr>
        <w:noProof/>
        <w:lang w:val="fr-FR"/>
      </w:rPr>
      <w:fldChar w:fldCharType="begin"/>
    </w:r>
    <w:r w:rsidRPr="00967F10">
      <w:rPr>
        <w:noProof/>
        <w:lang w:val="fr-FR"/>
      </w:rPr>
      <w:instrText xml:space="preserve"> If </w:instrText>
    </w:r>
    <w:r w:rsidRPr="00967F10">
      <w:rPr>
        <w:noProof/>
        <w:lang w:val="fr-FR"/>
      </w:rPr>
      <w:fldChar w:fldCharType="begin"/>
    </w:r>
    <w:r w:rsidRPr="00967F10">
      <w:rPr>
        <w:noProof/>
        <w:lang w:val="fr-FR"/>
      </w:rPr>
      <w:instrText xml:space="preserve"> STYLEREF "</w:instrText>
    </w:r>
    <w:r w:rsidR="00967F10" w:rsidRPr="00967F10">
      <w:rPr>
        <w:noProof/>
        <w:lang w:val="fr-FR"/>
      </w:rPr>
      <w:instrText>Titre 1</w:instrText>
    </w:r>
    <w:r w:rsidRPr="00967F10">
      <w:rPr>
        <w:noProof/>
        <w:lang w:val="fr-FR"/>
      </w:rPr>
      <w:instrText>"</w:instrText>
    </w:r>
    <w:r w:rsidRPr="00967F10">
      <w:rPr>
        <w:noProof/>
        <w:lang w:val="fr-FR"/>
      </w:rPr>
      <w:fldChar w:fldCharType="separate"/>
    </w:r>
    <w:r w:rsidR="0047677C">
      <w:rPr>
        <w:b/>
        <w:noProof/>
        <w:lang w:val="fr-FR"/>
      </w:rPr>
      <w:instrText>Error! Style not defined.</w:instrText>
    </w:r>
    <w:r w:rsidRPr="00967F10">
      <w:rPr>
        <w:noProof/>
        <w:lang w:val="fr-FR"/>
      </w:rPr>
      <w:fldChar w:fldCharType="end"/>
    </w:r>
    <w:r w:rsidRPr="00967F10">
      <w:rPr>
        <w:noProof/>
        <w:lang w:val="fr-FR"/>
      </w:rPr>
      <w:instrText>&lt;&gt; “Erreur*” “</w:instrText>
    </w:r>
    <w:r w:rsidRPr="00967F10">
      <w:rPr>
        <w:noProof/>
        <w:lang w:val="fr-FR"/>
      </w:rPr>
      <w:fldChar w:fldCharType="begin"/>
    </w:r>
    <w:r w:rsidRPr="00967F10">
      <w:rPr>
        <w:noProof/>
        <w:lang w:val="fr-FR"/>
      </w:rPr>
      <w:instrText xml:space="preserve"> STYLEREF "</w:instrText>
    </w:r>
    <w:r w:rsidR="00967F10" w:rsidRPr="00967F10">
      <w:rPr>
        <w:noProof/>
        <w:lang w:val="fr-FR"/>
      </w:rPr>
      <w:instrText>Titre 1</w:instrText>
    </w:r>
    <w:r w:rsidRPr="00967F10">
      <w:rPr>
        <w:noProof/>
        <w:lang w:val="fr-FR"/>
      </w:rPr>
      <w:instrText>"</w:instrText>
    </w:r>
    <w:r w:rsidRPr="00967F10">
      <w:rPr>
        <w:noProof/>
        <w:lang w:val="fr-FR"/>
      </w:rPr>
      <w:fldChar w:fldCharType="separate"/>
    </w:r>
    <w:r w:rsidR="0047677C">
      <w:rPr>
        <w:b/>
        <w:noProof/>
        <w:lang w:val="fr-FR"/>
      </w:rPr>
      <w:instrText>Error! Style not defined.</w:instrText>
    </w:r>
    <w:r w:rsidRPr="00967F10">
      <w:rPr>
        <w:noProof/>
        <w:lang w:val="fr-FR"/>
      </w:rPr>
      <w:fldChar w:fldCharType="end"/>
    </w:r>
    <w:r w:rsidRPr="00967F10">
      <w:rPr>
        <w:noProof/>
        <w:lang w:val="fr-FR"/>
      </w:rPr>
      <w:fldChar w:fldCharType="separate"/>
    </w:r>
    <w:r w:rsidR="0047677C">
      <w:rPr>
        <w:b/>
        <w:noProof/>
        <w:lang w:val="fr-FR"/>
      </w:rPr>
      <w:t>Error! Style not defined.</w:t>
    </w:r>
    <w:r w:rsidRPr="00967F10">
      <w:rPr>
        <w:noProof/>
        <w:lang w:val="fr-F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64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24A6E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Rapportannuel"/>
  </w:abstractNum>
  <w:abstractNum w:abstractNumId="11">
    <w:nsid w:val="1B6F205A"/>
    <w:multiLevelType w:val="multilevel"/>
    <w:tmpl w:val="9CA4ABB8"/>
    <w:styleLink w:val="Rapportannue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30FED03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5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65"/>
    <w:rsid w:val="00006AF8"/>
    <w:rsid w:val="00054E17"/>
    <w:rsid w:val="00076FBE"/>
    <w:rsid w:val="000F058B"/>
    <w:rsid w:val="001D0353"/>
    <w:rsid w:val="001D5D54"/>
    <w:rsid w:val="00206839"/>
    <w:rsid w:val="0022040F"/>
    <w:rsid w:val="00234603"/>
    <w:rsid w:val="00240E65"/>
    <w:rsid w:val="002A1895"/>
    <w:rsid w:val="002B22B7"/>
    <w:rsid w:val="002C26EC"/>
    <w:rsid w:val="002C465D"/>
    <w:rsid w:val="002F6DFD"/>
    <w:rsid w:val="00404E2B"/>
    <w:rsid w:val="004260E9"/>
    <w:rsid w:val="004517B6"/>
    <w:rsid w:val="0047677C"/>
    <w:rsid w:val="00482DF7"/>
    <w:rsid w:val="004D24BC"/>
    <w:rsid w:val="0066428F"/>
    <w:rsid w:val="00675A81"/>
    <w:rsid w:val="006C0B85"/>
    <w:rsid w:val="006C1E1E"/>
    <w:rsid w:val="006E61FC"/>
    <w:rsid w:val="006F3D4B"/>
    <w:rsid w:val="00702D9F"/>
    <w:rsid w:val="007378C7"/>
    <w:rsid w:val="00743AB3"/>
    <w:rsid w:val="007D51AA"/>
    <w:rsid w:val="00812C68"/>
    <w:rsid w:val="0082238F"/>
    <w:rsid w:val="00873CE5"/>
    <w:rsid w:val="008A673C"/>
    <w:rsid w:val="008D1AB7"/>
    <w:rsid w:val="008F2EFE"/>
    <w:rsid w:val="009248D0"/>
    <w:rsid w:val="00967F10"/>
    <w:rsid w:val="009803FB"/>
    <w:rsid w:val="00A452C0"/>
    <w:rsid w:val="00AA26AE"/>
    <w:rsid w:val="00AF23E9"/>
    <w:rsid w:val="00B8487C"/>
    <w:rsid w:val="00BC0C25"/>
    <w:rsid w:val="00BF5905"/>
    <w:rsid w:val="00C024F5"/>
    <w:rsid w:val="00C173E8"/>
    <w:rsid w:val="00C62F60"/>
    <w:rsid w:val="00C939B4"/>
    <w:rsid w:val="00CA4387"/>
    <w:rsid w:val="00CF1FBB"/>
    <w:rsid w:val="00DB5660"/>
    <w:rsid w:val="00E25ADA"/>
    <w:rsid w:val="00E84711"/>
    <w:rsid w:val="00E96C32"/>
    <w:rsid w:val="00EA7C87"/>
    <w:rsid w:val="00F2697E"/>
    <w:rsid w:val="00F56F55"/>
    <w:rsid w:val="00F61F4F"/>
    <w:rsid w:val="00F63F5B"/>
    <w:rsid w:val="00FB05C3"/>
    <w:rsid w:val="00FE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06D80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noProof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noProof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aliases w:val="Nom du responsable"/>
    <w:basedOn w:val="Normal"/>
    <w:link w:val="SignatureChar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aliases w:val="Nom du responsable Char"/>
    <w:basedOn w:val="DefaultParagraphFont"/>
    <w:link w:val="Signature"/>
    <w:uiPriority w:val="20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itredetableau">
    <w:name w:val="Titre de tableau"/>
    <w:basedOn w:val="Normal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Infoscompagnie">
    <w:name w:val="Infos compagnie"/>
    <w:link w:val="InfoscompagnieCar"/>
    <w:uiPriority w:val="2"/>
    <w:qFormat/>
    <w:rsid w:val="00006AF8"/>
    <w:pPr>
      <w:spacing w:after="40"/>
    </w:pPr>
    <w:rPr>
      <w:kern w:val="20"/>
    </w:rPr>
  </w:style>
  <w:style w:type="table" w:customStyle="1" w:styleId="Tableaufinancier">
    <w:name w:val="Tableau financier"/>
    <w:basedOn w:val="TableNormal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Rapportannuel">
    <w:name w:val="Rapport annuel"/>
    <w:uiPriority w:val="99"/>
    <w:pPr>
      <w:numPr>
        <w:numId w:val="17"/>
      </w:numPr>
    </w:pPr>
  </w:style>
  <w:style w:type="paragraph" w:customStyle="1" w:styleId="Sommaire">
    <w:name w:val="Sommaire"/>
    <w:basedOn w:val="Normal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10"/>
    <w:qFormat/>
    <w:pPr>
      <w:spacing w:before="60" w:after="60" w:line="240" w:lineRule="auto"/>
      <w:ind w:left="144" w:right="144"/>
    </w:pPr>
  </w:style>
  <w:style w:type="paragraph" w:customStyle="1" w:styleId="TitreTableauinvers">
    <w:name w:val="Titre Tableau inversé"/>
    <w:basedOn w:val="Normal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paragraph" w:customStyle="1" w:styleId="TitreOfficiel">
    <w:name w:val="Titre Officiel"/>
    <w:link w:val="TitreOfficielCar"/>
    <w:qFormat/>
    <w:rsid w:val="00006AF8"/>
    <w:rPr>
      <w:noProof/>
      <w:kern w:val="20"/>
      <w:lang w:val="fr-FR"/>
    </w:rPr>
  </w:style>
  <w:style w:type="paragraph" w:customStyle="1" w:styleId="Dateannuelencours">
    <w:name w:val="Date annuel en cours"/>
    <w:basedOn w:val="Subtitle"/>
    <w:link w:val="DateannuelencoursCar"/>
    <w:qFormat/>
    <w:rsid w:val="00240E65"/>
    <w:rPr>
      <w:noProof/>
      <w:lang w:val="fr-FR"/>
    </w:rPr>
  </w:style>
  <w:style w:type="character" w:customStyle="1" w:styleId="TitreOfficielCar">
    <w:name w:val="Titre Officiel Car"/>
    <w:basedOn w:val="TitleChar"/>
    <w:link w:val="TitreOfficiel"/>
    <w:rsid w:val="00006AF8"/>
    <w:rPr>
      <w:rFonts w:asciiTheme="majorHAnsi" w:eastAsiaTheme="majorEastAsia" w:hAnsiTheme="majorHAnsi" w:cstheme="majorBidi"/>
      <w:caps w:val="0"/>
      <w:noProof/>
      <w:color w:val="FFFFFF" w:themeColor="background1"/>
      <w:kern w:val="20"/>
      <w:sz w:val="72"/>
      <w:shd w:val="clear" w:color="auto" w:fill="7E97AD" w:themeFill="accent1"/>
      <w:lang w:val="fr-FR"/>
      <w14:ligatures w14:val="standardContextual"/>
    </w:rPr>
  </w:style>
  <w:style w:type="paragraph" w:customStyle="1" w:styleId="NomduReprsentantdelacompagnie">
    <w:name w:val="Nom du Représentant de la compagnie"/>
    <w:basedOn w:val="Signature"/>
    <w:link w:val="NomduReprsentantdelacompagnieCar"/>
    <w:rsid w:val="00240E65"/>
    <w:rPr>
      <w:noProof/>
      <w:lang w:val="fr-FR"/>
    </w:rPr>
  </w:style>
  <w:style w:type="character" w:customStyle="1" w:styleId="DateannuelencoursCar">
    <w:name w:val="Date annuel en cours Car"/>
    <w:basedOn w:val="SubtitleChar"/>
    <w:link w:val="Dateannuelencours"/>
    <w:rsid w:val="00240E65"/>
    <w:rPr>
      <w:rFonts w:asciiTheme="majorHAnsi" w:eastAsiaTheme="majorEastAsia" w:hAnsiTheme="majorHAnsi" w:cstheme="majorBidi"/>
      <w:caps/>
      <w:noProof/>
      <w:color w:val="7E97AD" w:themeColor="accent1"/>
      <w:kern w:val="20"/>
      <w:sz w:val="56"/>
      <w:lang w:val="fr-FR"/>
    </w:rPr>
  </w:style>
  <w:style w:type="paragraph" w:customStyle="1" w:styleId="Nomdelacompagnie">
    <w:name w:val="Nom de la compagnie"/>
    <w:link w:val="NomdelacompagnieCar"/>
    <w:qFormat/>
    <w:rsid w:val="00006AF8"/>
    <w:rPr>
      <w:noProof/>
      <w:kern w:val="20"/>
      <w:lang w:val="fr-FR"/>
    </w:rPr>
  </w:style>
  <w:style w:type="character" w:customStyle="1" w:styleId="NomduReprsentantdelacompagnieCar">
    <w:name w:val="Nom du Représentant de la compagnie Car"/>
    <w:basedOn w:val="SignatureChar"/>
    <w:link w:val="NomduReprsentantdelacompagnie"/>
    <w:rsid w:val="00240E65"/>
    <w:rPr>
      <w:noProof/>
      <w:kern w:val="20"/>
      <w:lang w:val="fr-FR"/>
    </w:rPr>
  </w:style>
  <w:style w:type="paragraph" w:customStyle="1" w:styleId="Adressedelacompagnie">
    <w:name w:val="Adresse de la compagnie"/>
    <w:basedOn w:val="Infoscompagnie"/>
    <w:link w:val="AdressedelacompagnieCar"/>
    <w:qFormat/>
    <w:rsid w:val="002B22B7"/>
    <w:rPr>
      <w:noProof/>
      <w:lang w:val="fr-FR"/>
    </w:rPr>
  </w:style>
  <w:style w:type="character" w:customStyle="1" w:styleId="InfoscompagnieCar">
    <w:name w:val="Infos compagnie Car"/>
    <w:basedOn w:val="DefaultParagraphFont"/>
    <w:link w:val="Infoscompagnie"/>
    <w:uiPriority w:val="2"/>
    <w:rsid w:val="00006AF8"/>
    <w:rPr>
      <w:kern w:val="20"/>
    </w:rPr>
  </w:style>
  <w:style w:type="character" w:customStyle="1" w:styleId="NomdelacompagnieCar">
    <w:name w:val="Nom de la compagnie Car"/>
    <w:basedOn w:val="InfoscompagnieCar"/>
    <w:link w:val="Nomdelacompagnie"/>
    <w:rsid w:val="00006AF8"/>
    <w:rPr>
      <w:noProof/>
      <w:kern w:val="20"/>
      <w:lang w:val="fr-FR"/>
    </w:rPr>
  </w:style>
  <w:style w:type="character" w:customStyle="1" w:styleId="AdressedelacompagnieCar">
    <w:name w:val="Adresse de la compagnie Car"/>
    <w:basedOn w:val="InfoscompagnieCar"/>
    <w:link w:val="Adressedelacompagnie"/>
    <w:rsid w:val="002B22B7"/>
    <w:rPr>
      <w:noProof/>
      <w:kern w:val="20"/>
      <w:lang w:val="fr-FR"/>
    </w:rPr>
  </w:style>
  <w:style w:type="paragraph" w:customStyle="1" w:styleId="Nomdureprsentantdelacompagnie0">
    <w:name w:val="Nom du représentant de la compagnie"/>
    <w:link w:val="NomdureprsentantdelacompagnieCar0"/>
    <w:qFormat/>
    <w:rsid w:val="00006AF8"/>
    <w:rPr>
      <w:noProof/>
      <w:kern w:val="20"/>
      <w:lang w:val="fr-FR"/>
    </w:rPr>
  </w:style>
  <w:style w:type="character" w:customStyle="1" w:styleId="NomdureprsentantdelacompagnieCar0">
    <w:name w:val="Nom du représentant de la compagnie Car"/>
    <w:basedOn w:val="DefaultParagraphFont"/>
    <w:link w:val="Nomdureprsentantdelacompagnie0"/>
    <w:rsid w:val="00006AF8"/>
    <w:rPr>
      <w:noProof/>
      <w:kern w:val="20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noProof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noProof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aliases w:val="Nom du responsable"/>
    <w:basedOn w:val="Normal"/>
    <w:link w:val="SignatureChar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aliases w:val="Nom du responsable Char"/>
    <w:basedOn w:val="DefaultParagraphFont"/>
    <w:link w:val="Signature"/>
    <w:uiPriority w:val="20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itredetableau">
    <w:name w:val="Titre de tableau"/>
    <w:basedOn w:val="Normal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Infoscompagnie">
    <w:name w:val="Infos compagnie"/>
    <w:link w:val="InfoscompagnieCar"/>
    <w:uiPriority w:val="2"/>
    <w:qFormat/>
    <w:rsid w:val="00006AF8"/>
    <w:pPr>
      <w:spacing w:after="40"/>
    </w:pPr>
    <w:rPr>
      <w:kern w:val="20"/>
    </w:rPr>
  </w:style>
  <w:style w:type="table" w:customStyle="1" w:styleId="Tableaufinancier">
    <w:name w:val="Tableau financier"/>
    <w:basedOn w:val="TableNormal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Rapportannuel">
    <w:name w:val="Rapport annuel"/>
    <w:uiPriority w:val="99"/>
    <w:pPr>
      <w:numPr>
        <w:numId w:val="17"/>
      </w:numPr>
    </w:pPr>
  </w:style>
  <w:style w:type="paragraph" w:customStyle="1" w:styleId="Sommaire">
    <w:name w:val="Sommaire"/>
    <w:basedOn w:val="Normal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10"/>
    <w:qFormat/>
    <w:pPr>
      <w:spacing w:before="60" w:after="60" w:line="240" w:lineRule="auto"/>
      <w:ind w:left="144" w:right="144"/>
    </w:pPr>
  </w:style>
  <w:style w:type="paragraph" w:customStyle="1" w:styleId="TitreTableauinvers">
    <w:name w:val="Titre Tableau inversé"/>
    <w:basedOn w:val="Normal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paragraph" w:customStyle="1" w:styleId="TitreOfficiel">
    <w:name w:val="Titre Officiel"/>
    <w:link w:val="TitreOfficielCar"/>
    <w:qFormat/>
    <w:rsid w:val="00006AF8"/>
    <w:rPr>
      <w:noProof/>
      <w:kern w:val="20"/>
      <w:lang w:val="fr-FR"/>
    </w:rPr>
  </w:style>
  <w:style w:type="paragraph" w:customStyle="1" w:styleId="Dateannuelencours">
    <w:name w:val="Date annuel en cours"/>
    <w:basedOn w:val="Subtitle"/>
    <w:link w:val="DateannuelencoursCar"/>
    <w:qFormat/>
    <w:rsid w:val="00240E65"/>
    <w:rPr>
      <w:noProof/>
      <w:lang w:val="fr-FR"/>
    </w:rPr>
  </w:style>
  <w:style w:type="character" w:customStyle="1" w:styleId="TitreOfficielCar">
    <w:name w:val="Titre Officiel Car"/>
    <w:basedOn w:val="TitleChar"/>
    <w:link w:val="TitreOfficiel"/>
    <w:rsid w:val="00006AF8"/>
    <w:rPr>
      <w:rFonts w:asciiTheme="majorHAnsi" w:eastAsiaTheme="majorEastAsia" w:hAnsiTheme="majorHAnsi" w:cstheme="majorBidi"/>
      <w:caps w:val="0"/>
      <w:noProof/>
      <w:color w:val="FFFFFF" w:themeColor="background1"/>
      <w:kern w:val="20"/>
      <w:sz w:val="72"/>
      <w:shd w:val="clear" w:color="auto" w:fill="7E97AD" w:themeFill="accent1"/>
      <w:lang w:val="fr-FR"/>
      <w14:ligatures w14:val="standardContextual"/>
    </w:rPr>
  </w:style>
  <w:style w:type="paragraph" w:customStyle="1" w:styleId="NomduReprsentantdelacompagnie">
    <w:name w:val="Nom du Représentant de la compagnie"/>
    <w:basedOn w:val="Signature"/>
    <w:link w:val="NomduReprsentantdelacompagnieCar"/>
    <w:rsid w:val="00240E65"/>
    <w:rPr>
      <w:noProof/>
      <w:lang w:val="fr-FR"/>
    </w:rPr>
  </w:style>
  <w:style w:type="character" w:customStyle="1" w:styleId="DateannuelencoursCar">
    <w:name w:val="Date annuel en cours Car"/>
    <w:basedOn w:val="SubtitleChar"/>
    <w:link w:val="Dateannuelencours"/>
    <w:rsid w:val="00240E65"/>
    <w:rPr>
      <w:rFonts w:asciiTheme="majorHAnsi" w:eastAsiaTheme="majorEastAsia" w:hAnsiTheme="majorHAnsi" w:cstheme="majorBidi"/>
      <w:caps/>
      <w:noProof/>
      <w:color w:val="7E97AD" w:themeColor="accent1"/>
      <w:kern w:val="20"/>
      <w:sz w:val="56"/>
      <w:lang w:val="fr-FR"/>
    </w:rPr>
  </w:style>
  <w:style w:type="paragraph" w:customStyle="1" w:styleId="Nomdelacompagnie">
    <w:name w:val="Nom de la compagnie"/>
    <w:link w:val="NomdelacompagnieCar"/>
    <w:qFormat/>
    <w:rsid w:val="00006AF8"/>
    <w:rPr>
      <w:noProof/>
      <w:kern w:val="20"/>
      <w:lang w:val="fr-FR"/>
    </w:rPr>
  </w:style>
  <w:style w:type="character" w:customStyle="1" w:styleId="NomduReprsentantdelacompagnieCar">
    <w:name w:val="Nom du Représentant de la compagnie Car"/>
    <w:basedOn w:val="SignatureChar"/>
    <w:link w:val="NomduReprsentantdelacompagnie"/>
    <w:rsid w:val="00240E65"/>
    <w:rPr>
      <w:noProof/>
      <w:kern w:val="20"/>
      <w:lang w:val="fr-FR"/>
    </w:rPr>
  </w:style>
  <w:style w:type="paragraph" w:customStyle="1" w:styleId="Adressedelacompagnie">
    <w:name w:val="Adresse de la compagnie"/>
    <w:basedOn w:val="Infoscompagnie"/>
    <w:link w:val="AdressedelacompagnieCar"/>
    <w:qFormat/>
    <w:rsid w:val="002B22B7"/>
    <w:rPr>
      <w:noProof/>
      <w:lang w:val="fr-FR"/>
    </w:rPr>
  </w:style>
  <w:style w:type="character" w:customStyle="1" w:styleId="InfoscompagnieCar">
    <w:name w:val="Infos compagnie Car"/>
    <w:basedOn w:val="DefaultParagraphFont"/>
    <w:link w:val="Infoscompagnie"/>
    <w:uiPriority w:val="2"/>
    <w:rsid w:val="00006AF8"/>
    <w:rPr>
      <w:kern w:val="20"/>
    </w:rPr>
  </w:style>
  <w:style w:type="character" w:customStyle="1" w:styleId="NomdelacompagnieCar">
    <w:name w:val="Nom de la compagnie Car"/>
    <w:basedOn w:val="InfoscompagnieCar"/>
    <w:link w:val="Nomdelacompagnie"/>
    <w:rsid w:val="00006AF8"/>
    <w:rPr>
      <w:noProof/>
      <w:kern w:val="20"/>
      <w:lang w:val="fr-FR"/>
    </w:rPr>
  </w:style>
  <w:style w:type="character" w:customStyle="1" w:styleId="AdressedelacompagnieCar">
    <w:name w:val="Adresse de la compagnie Car"/>
    <w:basedOn w:val="InfoscompagnieCar"/>
    <w:link w:val="Adressedelacompagnie"/>
    <w:rsid w:val="002B22B7"/>
    <w:rPr>
      <w:noProof/>
      <w:kern w:val="20"/>
      <w:lang w:val="fr-FR"/>
    </w:rPr>
  </w:style>
  <w:style w:type="paragraph" w:customStyle="1" w:styleId="Nomdureprsentantdelacompagnie0">
    <w:name w:val="Nom du représentant de la compagnie"/>
    <w:link w:val="NomdureprsentantdelacompagnieCar0"/>
    <w:qFormat/>
    <w:rsid w:val="00006AF8"/>
    <w:rPr>
      <w:noProof/>
      <w:kern w:val="20"/>
      <w:lang w:val="fr-FR"/>
    </w:rPr>
  </w:style>
  <w:style w:type="character" w:customStyle="1" w:styleId="NomdureprsentantdelacompagnieCar0">
    <w:name w:val="Nom du représentant de la compagnie Car"/>
    <w:basedOn w:val="DefaultParagraphFont"/>
    <w:link w:val="Nomdureprsentantdelacompagnie0"/>
    <w:rsid w:val="00006AF8"/>
    <w:rPr>
      <w:noProof/>
      <w:kern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image" Target="media/image2.jpeg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image" Target="media/image5.png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stellio\AppData\Roaming\Microsoft\Templates\Rapport%20annu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4DFDE0F5B7447692C774547CF0C6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F2DE4A-51DA-4BC1-8AF9-407A083FDC05}"/>
      </w:docPartPr>
      <w:docPartBody>
        <w:p w:rsidR="00C15A86" w:rsidRDefault="000D0CAA">
          <w:pPr>
            <w:pStyle w:val="B44DFDE0F5B7447692C774547CF0C6E0"/>
          </w:pPr>
          <w:r w:rsidRPr="00967F10">
            <w:rPr>
              <w:noProof/>
              <w:lang w:val="fr-FR"/>
            </w:rPr>
            <w:t>Nom du directeur général</w:t>
          </w:r>
        </w:p>
      </w:docPartBody>
    </w:docPart>
    <w:docPart>
      <w:docPartPr>
        <w:name w:val="0678737947584500B23D78C110D177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93B078-32A9-480C-9598-E8731DAE4F38}"/>
      </w:docPartPr>
      <w:docPartBody>
        <w:p w:rsidR="00C15A86" w:rsidRDefault="000D0CAA">
          <w:pPr>
            <w:pStyle w:val="0678737947584500B23D78C110D177BD"/>
          </w:pPr>
          <w:r w:rsidRPr="00967F10">
            <w:rPr>
              <w:rFonts w:ascii="Calibri" w:hAnsi="Calibri"/>
              <w:noProof/>
              <w:color w:val="FFFFFF"/>
              <w:lang w:val="fr-FR"/>
            </w:rPr>
            <w:t>Titre de tableau</w:t>
          </w:r>
        </w:p>
      </w:docPartBody>
    </w:docPart>
    <w:docPart>
      <w:docPartPr>
        <w:name w:val="F438F8072A1B44499E6D04FD503B56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19207B-841E-4B3A-8014-25FC1EF46636}"/>
      </w:docPartPr>
      <w:docPartBody>
        <w:p w:rsidR="00C15A86" w:rsidRDefault="000D0CAA">
          <w:pPr>
            <w:pStyle w:val="F438F8072A1B44499E6D04FD503B56CB"/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Lorsque vous avez un document qui comporte beaucoup de chiffres, il peut être utile de proposer un court texte expliquant les chiffres. Vous pouvez insérer ce texte ici.</w:t>
          </w:r>
        </w:p>
      </w:docPartBody>
    </w:docPart>
    <w:docPart>
      <w:docPartPr>
        <w:name w:val="9494FE23A62046F48A98D30D2D236A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CD92C1-0C04-42BC-857F-F3593AE43E15}"/>
      </w:docPartPr>
      <w:docPartBody>
        <w:p w:rsidR="00C15A86" w:rsidRDefault="000D0CAA">
          <w:pPr>
            <w:pStyle w:val="9494FE23A62046F48A98D30D2D236ABA"/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Bien entendu, nous préférerions tous avoir seulement des bénéfices. Mais, si vous avez des dettes, voici l’endroit où vous pouvez les commenter.</w:t>
          </w:r>
        </w:p>
      </w:docPartBody>
    </w:docPart>
    <w:docPart>
      <w:docPartPr>
        <w:name w:val="1BB8EDD824E94FD09A6EF31840BF4C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2E11C7-F0D1-4474-B2E6-C09159A5A70A}"/>
      </w:docPartPr>
      <w:docPartBody>
        <w:p w:rsidR="00C15A86" w:rsidRDefault="000D0CAA">
          <w:pPr>
            <w:pStyle w:val="1BB8EDD824E94FD09A6EF31840BF4C60"/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Gardez à l’esprit que certains de ces titres peuvent ne pas être applicables à votre entreprise (et vous en aurez peut-être d’autres à ajouter). Celui-ci, par exemple, concerne le passif potentiel pouvant survenir dans le cas d’un événement futur, comme une décision légale en attente.</w:t>
          </w:r>
        </w:p>
      </w:docPartBody>
    </w:docPart>
    <w:docPart>
      <w:docPartPr>
        <w:name w:val="421ABF55DBD1420CB5062815EBB055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2C0814-F3B3-4DF8-830D-A1E21052C4B2}"/>
      </w:docPartPr>
      <w:docPartBody>
        <w:p w:rsidR="00C15A86" w:rsidRDefault="000D0CAA">
          <w:pPr>
            <w:pStyle w:val="421ABF55DBD1420CB5062815EBB055C9"/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Quel message souhaitez-vous transmettre à vos lecteurs ? Ajoutez des remarques en conclusion ici.</w:t>
          </w:r>
        </w:p>
      </w:docPartBody>
    </w:docPart>
    <w:docPart>
      <w:docPartPr>
        <w:name w:val="E9B60E5B2EDF4C4982C199B71F1477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477C21-C0BC-4BEB-B3A7-F5C790C5C0CA}"/>
      </w:docPartPr>
      <w:docPartBody>
        <w:p w:rsidR="00C15A86" w:rsidRDefault="000D0CAA">
          <w:pPr>
            <w:pStyle w:val="E9B60E5B2EDF4C4982C199B71F147708"/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Pour remplacer une photo par votre propre photo, cliquez avec le bouton droit, puis choisissez Changer d’image.</w:t>
          </w:r>
        </w:p>
      </w:docPartBody>
    </w:docPart>
    <w:docPart>
      <w:docPartPr>
        <w:name w:val="5C22B0546DE04EE498C08EC6E70B3A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F21A0C-9821-4C2D-A3E1-0F75A9F0BEC7}"/>
      </w:docPartPr>
      <w:docPartBody>
        <w:p w:rsidR="00C15A86" w:rsidRDefault="000D0CAA">
          <w:pPr>
            <w:pStyle w:val="5C22B0546DE04EE498C08EC6E70B3AF7"/>
          </w:pPr>
          <w:r w:rsidRPr="00967F10">
            <w:rPr>
              <w:noProof/>
              <w:lang w:val="fr-FR"/>
            </w:rPr>
            <w:t>Nom</w:t>
          </w:r>
        </w:p>
      </w:docPartBody>
    </w:docPart>
    <w:docPart>
      <w:docPartPr>
        <w:name w:val="BF39F6A98FF349C4AF9571570836F7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788691-9F04-4249-A2A1-8A3375326E82}"/>
      </w:docPartPr>
      <w:docPartBody>
        <w:p w:rsidR="00C15A86" w:rsidRDefault="000D0CAA">
          <w:pPr>
            <w:pStyle w:val="BF39F6A98FF349C4AF9571570836F745"/>
          </w:pPr>
          <w:r w:rsidRPr="00967F10">
            <w:rPr>
              <w:noProof/>
              <w:lang w:val="fr-FR"/>
            </w:rPr>
            <w:t>Fonction</w:t>
          </w:r>
        </w:p>
      </w:docPartBody>
    </w:docPart>
    <w:docPart>
      <w:docPartPr>
        <w:name w:val="08E69A17E8714027AC862CCBDBBB22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5ED7BF-4FAB-4D93-BEC9-80FB54D321FF}"/>
      </w:docPartPr>
      <w:docPartBody>
        <w:p w:rsidR="00C15A86" w:rsidRDefault="000D0CAA">
          <w:pPr>
            <w:pStyle w:val="08E69A17E8714027AC862CCBDBBB2223"/>
          </w:pPr>
          <w:r w:rsidRPr="00967F10">
            <w:rPr>
              <w:noProof/>
              <w:lang w:val="fr-FR"/>
            </w:rPr>
            <w:t>Nom</w:t>
          </w:r>
        </w:p>
      </w:docPartBody>
    </w:docPart>
    <w:docPart>
      <w:docPartPr>
        <w:name w:val="99DC297B66774F5DAC37B59A85F32E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E73448-972B-4FCC-AC36-73BBA9C84421}"/>
      </w:docPartPr>
      <w:docPartBody>
        <w:p w:rsidR="00C15A86" w:rsidRDefault="000D0CAA">
          <w:pPr>
            <w:pStyle w:val="99DC297B66774F5DAC37B59A85F32E0A"/>
          </w:pPr>
          <w:r w:rsidRPr="00967F10">
            <w:rPr>
              <w:noProof/>
              <w:lang w:val="fr-FR"/>
            </w:rPr>
            <w:t>Fonction</w:t>
          </w:r>
        </w:p>
      </w:docPartBody>
    </w:docPart>
    <w:docPart>
      <w:docPartPr>
        <w:name w:val="F8D97217D0D746F18C1DDBD9D3544F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FC0BC3-8AF4-4588-8F39-A1E6ACCB2476}"/>
      </w:docPartPr>
      <w:docPartBody>
        <w:p w:rsidR="00C15A86" w:rsidRDefault="000D0CAA">
          <w:pPr>
            <w:pStyle w:val="F8D97217D0D746F18C1DDBD9D3544F10"/>
          </w:pPr>
          <w:r w:rsidRPr="00967F10">
            <w:rPr>
              <w:noProof/>
              <w:lang w:val="fr-FR"/>
            </w:rPr>
            <w:t>Nom</w:t>
          </w:r>
        </w:p>
      </w:docPartBody>
    </w:docPart>
    <w:docPart>
      <w:docPartPr>
        <w:name w:val="99238A6B0D154EBDB992263B6584FC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90FCC7-657B-4147-A892-8E69E80E68A6}"/>
      </w:docPartPr>
      <w:docPartBody>
        <w:p w:rsidR="00C15A86" w:rsidRDefault="000D0CAA">
          <w:pPr>
            <w:pStyle w:val="99238A6B0D154EBDB992263B6584FC57"/>
          </w:pPr>
          <w:r w:rsidRPr="00967F10">
            <w:rPr>
              <w:noProof/>
              <w:lang w:val="fr-FR"/>
            </w:rPr>
            <w:t>Fonction</w:t>
          </w:r>
        </w:p>
      </w:docPartBody>
    </w:docPart>
    <w:docPart>
      <w:docPartPr>
        <w:name w:val="16A3371593F942C1812184E3564236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19D7B5-6A76-4EA5-8686-8623554C9F76}"/>
      </w:docPartPr>
      <w:docPartBody>
        <w:p w:rsidR="00C15A86" w:rsidRDefault="000D0CAA">
          <w:pPr>
            <w:pStyle w:val="16A3371593F942C1812184E356423624"/>
          </w:pPr>
          <w:r w:rsidRPr="00967F10">
            <w:rPr>
              <w:noProof/>
              <w:lang w:val="fr-FR"/>
            </w:rPr>
            <w:t>[Téléphone]</w:t>
          </w:r>
        </w:p>
      </w:docPartBody>
    </w:docPart>
    <w:docPart>
      <w:docPartPr>
        <w:name w:val="B7CD9FB47B7647AB905291E9A76B35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50454D-239C-4BD3-85A5-3C7A343DE3B5}"/>
      </w:docPartPr>
      <w:docPartBody>
        <w:p w:rsidR="00C15A86" w:rsidRDefault="000D0CAA">
          <w:pPr>
            <w:pStyle w:val="B7CD9FB47B7647AB905291E9A76B35FC"/>
          </w:pPr>
          <w:r w:rsidRPr="00967F10">
            <w:rPr>
              <w:noProof/>
              <w:lang w:val="fr-FR"/>
            </w:rPr>
            <w:t>[Télécopie]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G明朝B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F81BD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CAA"/>
    <w:rsid w:val="000D0CAA"/>
    <w:rsid w:val="00550E64"/>
    <w:rsid w:val="008D2276"/>
    <w:rsid w:val="00C1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43F17B9BC64F5293F16ACED94FF69D">
    <w:name w:val="2A43F17B9BC64F5293F16ACED94FF69D"/>
  </w:style>
  <w:style w:type="paragraph" w:customStyle="1" w:styleId="F66A90D551464D69823B141CC4363A03">
    <w:name w:val="F66A90D551464D69823B141CC4363A03"/>
  </w:style>
  <w:style w:type="paragraph" w:customStyle="1" w:styleId="40B20B4B2EFE4FC59474BE78BF02F25E">
    <w:name w:val="40B20B4B2EFE4FC59474BE78BF02F25E"/>
  </w:style>
  <w:style w:type="paragraph" w:customStyle="1" w:styleId="1819D22D3FBE4F9C97CC55373662267C">
    <w:name w:val="1819D22D3FBE4F9C97CC55373662267C"/>
  </w:style>
  <w:style w:type="paragraph" w:customStyle="1" w:styleId="B44DFDE0F5B7447692C774547CF0C6E0">
    <w:name w:val="B44DFDE0F5B7447692C774547CF0C6E0"/>
  </w:style>
  <w:style w:type="paragraph" w:customStyle="1" w:styleId="10F50BBE166D45188CB2DAF1B1038467">
    <w:name w:val="10F50BBE166D45188CB2DAF1B1038467"/>
  </w:style>
  <w:style w:type="paragraph" w:customStyle="1" w:styleId="B3E81A02EEFE42AABF8D52492DB30A55">
    <w:name w:val="B3E81A02EEFE42AABF8D52492DB30A55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CA25B666C794437382160BC0D0202577">
    <w:name w:val="CA25B666C794437382160BC0D0202577"/>
  </w:style>
  <w:style w:type="paragraph" w:customStyle="1" w:styleId="E277E9C7832440C2BA12BAF16DBB553D">
    <w:name w:val="E277E9C7832440C2BA12BAF16DBB553D"/>
  </w:style>
  <w:style w:type="paragraph" w:customStyle="1" w:styleId="0678737947584500B23D78C110D177BD">
    <w:name w:val="0678737947584500B23D78C110D177BD"/>
  </w:style>
  <w:style w:type="paragraph" w:customStyle="1" w:styleId="F438F8072A1B44499E6D04FD503B56CB">
    <w:name w:val="F438F8072A1B44499E6D04FD503B56CB"/>
  </w:style>
  <w:style w:type="paragraph" w:customStyle="1" w:styleId="9494FE23A62046F48A98D30D2D236ABA">
    <w:name w:val="9494FE23A62046F48A98D30D2D236ABA"/>
  </w:style>
  <w:style w:type="paragraph" w:customStyle="1" w:styleId="A4FAB759E4FA494AA98601ACDF8FFC9D">
    <w:name w:val="A4FAB759E4FA494AA98601ACDF8FFC9D"/>
  </w:style>
  <w:style w:type="paragraph" w:customStyle="1" w:styleId="1BB8EDD824E94FD09A6EF31840BF4C60">
    <w:name w:val="1BB8EDD824E94FD09A6EF31840BF4C60"/>
  </w:style>
  <w:style w:type="paragraph" w:customStyle="1" w:styleId="421ABF55DBD1420CB5062815EBB055C9">
    <w:name w:val="421ABF55DBD1420CB5062815EBB055C9"/>
  </w:style>
  <w:style w:type="paragraph" w:customStyle="1" w:styleId="E9B60E5B2EDF4C4982C199B71F147708">
    <w:name w:val="E9B60E5B2EDF4C4982C199B71F147708"/>
  </w:style>
  <w:style w:type="paragraph" w:customStyle="1" w:styleId="5C22B0546DE04EE498C08EC6E70B3AF7">
    <w:name w:val="5C22B0546DE04EE498C08EC6E70B3AF7"/>
  </w:style>
  <w:style w:type="paragraph" w:customStyle="1" w:styleId="BF39F6A98FF349C4AF9571570836F745">
    <w:name w:val="BF39F6A98FF349C4AF9571570836F745"/>
  </w:style>
  <w:style w:type="paragraph" w:customStyle="1" w:styleId="08E69A17E8714027AC862CCBDBBB2223">
    <w:name w:val="08E69A17E8714027AC862CCBDBBB2223"/>
  </w:style>
  <w:style w:type="paragraph" w:customStyle="1" w:styleId="99DC297B66774F5DAC37B59A85F32E0A">
    <w:name w:val="99DC297B66774F5DAC37B59A85F32E0A"/>
  </w:style>
  <w:style w:type="paragraph" w:customStyle="1" w:styleId="F8D97217D0D746F18C1DDBD9D3544F10">
    <w:name w:val="F8D97217D0D746F18C1DDBD9D3544F10"/>
  </w:style>
  <w:style w:type="paragraph" w:customStyle="1" w:styleId="99238A6B0D154EBDB992263B6584FC57">
    <w:name w:val="99238A6B0D154EBDB992263B6584FC57"/>
  </w:style>
  <w:style w:type="paragraph" w:customStyle="1" w:styleId="16A3371593F942C1812184E356423624">
    <w:name w:val="16A3371593F942C1812184E356423624"/>
  </w:style>
  <w:style w:type="paragraph" w:customStyle="1" w:styleId="B7CD9FB47B7647AB905291E9A76B35FC">
    <w:name w:val="B7CD9FB47B7647AB905291E9A76B35FC"/>
  </w:style>
  <w:style w:type="paragraph" w:customStyle="1" w:styleId="91580E6E425D4BC39652E91806F1A13A">
    <w:name w:val="91580E6E425D4BC39652E91806F1A13A"/>
  </w:style>
  <w:style w:type="paragraph" w:customStyle="1" w:styleId="CDA6B818847F44429B83BD96C4F36A30">
    <w:name w:val="CDA6B818847F44429B83BD96C4F36A30"/>
  </w:style>
  <w:style w:type="paragraph" w:customStyle="1" w:styleId="F84F717AD73E425AB6898219FEE5E2AC">
    <w:name w:val="F84F717AD73E425AB6898219FEE5E2AC"/>
  </w:style>
  <w:style w:type="paragraph" w:customStyle="1" w:styleId="9F69F03690484E0EA1C74C3500AFAD5B">
    <w:name w:val="9F69F03690484E0EA1C74C3500AFAD5B"/>
  </w:style>
  <w:style w:type="paragraph" w:customStyle="1" w:styleId="9CDBB7C61A154B57AAE6A739BD738A2E">
    <w:name w:val="9CDBB7C61A154B57AAE6A739BD738A2E"/>
  </w:style>
  <w:style w:type="paragraph" w:customStyle="1" w:styleId="B63A9C76C2294E7FA6434E3F646789C1">
    <w:name w:val="B63A9C76C2294E7FA6434E3F646789C1"/>
  </w:style>
  <w:style w:type="paragraph" w:customStyle="1" w:styleId="48F14B1D282A4B75B675915D743CE83B">
    <w:name w:val="48F14B1D282A4B75B675915D743CE83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43F17B9BC64F5293F16ACED94FF69D">
    <w:name w:val="2A43F17B9BC64F5293F16ACED94FF69D"/>
  </w:style>
  <w:style w:type="paragraph" w:customStyle="1" w:styleId="F66A90D551464D69823B141CC4363A03">
    <w:name w:val="F66A90D551464D69823B141CC4363A03"/>
  </w:style>
  <w:style w:type="paragraph" w:customStyle="1" w:styleId="40B20B4B2EFE4FC59474BE78BF02F25E">
    <w:name w:val="40B20B4B2EFE4FC59474BE78BF02F25E"/>
  </w:style>
  <w:style w:type="paragraph" w:customStyle="1" w:styleId="1819D22D3FBE4F9C97CC55373662267C">
    <w:name w:val="1819D22D3FBE4F9C97CC55373662267C"/>
  </w:style>
  <w:style w:type="paragraph" w:customStyle="1" w:styleId="B44DFDE0F5B7447692C774547CF0C6E0">
    <w:name w:val="B44DFDE0F5B7447692C774547CF0C6E0"/>
  </w:style>
  <w:style w:type="paragraph" w:customStyle="1" w:styleId="10F50BBE166D45188CB2DAF1B1038467">
    <w:name w:val="10F50BBE166D45188CB2DAF1B1038467"/>
  </w:style>
  <w:style w:type="paragraph" w:customStyle="1" w:styleId="B3E81A02EEFE42AABF8D52492DB30A55">
    <w:name w:val="B3E81A02EEFE42AABF8D52492DB30A55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CA25B666C794437382160BC0D0202577">
    <w:name w:val="CA25B666C794437382160BC0D0202577"/>
  </w:style>
  <w:style w:type="paragraph" w:customStyle="1" w:styleId="E277E9C7832440C2BA12BAF16DBB553D">
    <w:name w:val="E277E9C7832440C2BA12BAF16DBB553D"/>
  </w:style>
  <w:style w:type="paragraph" w:customStyle="1" w:styleId="0678737947584500B23D78C110D177BD">
    <w:name w:val="0678737947584500B23D78C110D177BD"/>
  </w:style>
  <w:style w:type="paragraph" w:customStyle="1" w:styleId="F438F8072A1B44499E6D04FD503B56CB">
    <w:name w:val="F438F8072A1B44499E6D04FD503B56CB"/>
  </w:style>
  <w:style w:type="paragraph" w:customStyle="1" w:styleId="9494FE23A62046F48A98D30D2D236ABA">
    <w:name w:val="9494FE23A62046F48A98D30D2D236ABA"/>
  </w:style>
  <w:style w:type="paragraph" w:customStyle="1" w:styleId="A4FAB759E4FA494AA98601ACDF8FFC9D">
    <w:name w:val="A4FAB759E4FA494AA98601ACDF8FFC9D"/>
  </w:style>
  <w:style w:type="paragraph" w:customStyle="1" w:styleId="1BB8EDD824E94FD09A6EF31840BF4C60">
    <w:name w:val="1BB8EDD824E94FD09A6EF31840BF4C60"/>
  </w:style>
  <w:style w:type="paragraph" w:customStyle="1" w:styleId="421ABF55DBD1420CB5062815EBB055C9">
    <w:name w:val="421ABF55DBD1420CB5062815EBB055C9"/>
  </w:style>
  <w:style w:type="paragraph" w:customStyle="1" w:styleId="E9B60E5B2EDF4C4982C199B71F147708">
    <w:name w:val="E9B60E5B2EDF4C4982C199B71F147708"/>
  </w:style>
  <w:style w:type="paragraph" w:customStyle="1" w:styleId="5C22B0546DE04EE498C08EC6E70B3AF7">
    <w:name w:val="5C22B0546DE04EE498C08EC6E70B3AF7"/>
  </w:style>
  <w:style w:type="paragraph" w:customStyle="1" w:styleId="BF39F6A98FF349C4AF9571570836F745">
    <w:name w:val="BF39F6A98FF349C4AF9571570836F745"/>
  </w:style>
  <w:style w:type="paragraph" w:customStyle="1" w:styleId="08E69A17E8714027AC862CCBDBBB2223">
    <w:name w:val="08E69A17E8714027AC862CCBDBBB2223"/>
  </w:style>
  <w:style w:type="paragraph" w:customStyle="1" w:styleId="99DC297B66774F5DAC37B59A85F32E0A">
    <w:name w:val="99DC297B66774F5DAC37B59A85F32E0A"/>
  </w:style>
  <w:style w:type="paragraph" w:customStyle="1" w:styleId="F8D97217D0D746F18C1DDBD9D3544F10">
    <w:name w:val="F8D97217D0D746F18C1DDBD9D3544F10"/>
  </w:style>
  <w:style w:type="paragraph" w:customStyle="1" w:styleId="99238A6B0D154EBDB992263B6584FC57">
    <w:name w:val="99238A6B0D154EBDB992263B6584FC57"/>
  </w:style>
  <w:style w:type="paragraph" w:customStyle="1" w:styleId="16A3371593F942C1812184E356423624">
    <w:name w:val="16A3371593F942C1812184E356423624"/>
  </w:style>
  <w:style w:type="paragraph" w:customStyle="1" w:styleId="B7CD9FB47B7647AB905291E9A76B35FC">
    <w:name w:val="B7CD9FB47B7647AB905291E9A76B35FC"/>
  </w:style>
  <w:style w:type="paragraph" w:customStyle="1" w:styleId="91580E6E425D4BC39652E91806F1A13A">
    <w:name w:val="91580E6E425D4BC39652E91806F1A13A"/>
  </w:style>
  <w:style w:type="paragraph" w:customStyle="1" w:styleId="CDA6B818847F44429B83BD96C4F36A30">
    <w:name w:val="CDA6B818847F44429B83BD96C4F36A30"/>
  </w:style>
  <w:style w:type="paragraph" w:customStyle="1" w:styleId="F84F717AD73E425AB6898219FEE5E2AC">
    <w:name w:val="F84F717AD73E425AB6898219FEE5E2AC"/>
  </w:style>
  <w:style w:type="paragraph" w:customStyle="1" w:styleId="9F69F03690484E0EA1C74C3500AFAD5B">
    <w:name w:val="9F69F03690484E0EA1C74C3500AFAD5B"/>
  </w:style>
  <w:style w:type="paragraph" w:customStyle="1" w:styleId="9CDBB7C61A154B57AAE6A739BD738A2E">
    <w:name w:val="9CDBB7C61A154B57AAE6A739BD738A2E"/>
  </w:style>
  <w:style w:type="paragraph" w:customStyle="1" w:styleId="B63A9C76C2294E7FA6434E3F646789C1">
    <w:name w:val="B63A9C76C2294E7FA6434E3F646789C1"/>
  </w:style>
  <w:style w:type="paragraph" w:customStyle="1" w:styleId="48F14B1D282A4B75B675915D743CE83B">
    <w:name w:val="48F14B1D282A4B75B675915D743CE8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D1F84519-FD4E-46B5-B8CE-BF1509BEA4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F8BBF4-AC32-284D-85AB-25C72D5FC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\Users\Constellio\AppData\Roaming\Microsoft\Templates\Rapport annuel.dotx</Template>
  <TotalTime>2</TotalTime>
  <Pages>5</Pages>
  <Words>413</Words>
  <Characters>2481</Characters>
  <Application>Microsoft Macintosh Word</Application>
  <DocSecurity>0</DocSecurity>
  <Lines>123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Constellio</dc:creator>
  <cp:keywords/>
  <dc:description/>
  <cp:lastModifiedBy>Francis Baril</cp:lastModifiedBy>
  <cp:revision>6</cp:revision>
  <cp:lastPrinted>2011-08-05T20:35:00Z</cp:lastPrinted>
  <dcterms:created xsi:type="dcterms:W3CDTF">2016-01-18T19:07:00Z</dcterms:created>
  <dcterms:modified xsi:type="dcterms:W3CDTF">2016-01-19T01:48:00Z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