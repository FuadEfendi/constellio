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noProof/>
          <w:lang w:val="fr-FR"/>
        </w:rPr>
        <w:id w:val="414904541"/>
        <w:docPartObj>
          <w:docPartGallery w:val="Cover Pages"/>
          <w:docPartUnique/>
        </w:docPartObj>
      </w:sdtPr>
      <w:sdtEndPr/>
      <w:sdtContent>
        <w:p w14:paraId="12967AE1" w14:textId="77777777" w:rsidR="00BC0C25" w:rsidRPr="00967F10" w:rsidRDefault="00240E65" w:rsidP="00240E65">
          <w:pPr>
            <w:jc w:val="center"/>
            <w:rPr>
              <w:noProof/>
              <w:lang w:val="fr-FR"/>
            </w:rPr>
          </w:pPr>
          <w:r>
            <w:rPr>
              <w:noProof/>
              <w:lang w:eastAsia="en-US"/>
            </w:rPr>
            <w:drawing>
              <wp:inline distT="0" distB="0" distL="0" distR="0" wp14:anchorId="16F09072" wp14:editId="25E21C90">
                <wp:extent cx="3852000" cy="442201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nstellio - Logo - Colour - 1001x115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00" cy="442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F4D3FE" w14:textId="77777777" w:rsidR="00BC0C25" w:rsidRPr="00967F10" w:rsidRDefault="00BC0C25">
          <w:pPr>
            <w:rPr>
              <w:noProof/>
              <w:lang w:val="fr-FR"/>
            </w:rPr>
          </w:pPr>
        </w:p>
        <w:p w14:paraId="18759157" w14:textId="77777777" w:rsidR="00BC0C25" w:rsidRPr="00967F10" w:rsidRDefault="0066428F">
          <w:pPr>
            <w:rPr>
              <w:noProof/>
              <w:lang w:val="fr-FR"/>
            </w:rPr>
          </w:pPr>
          <w:r w:rsidRPr="00967F10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6E6E8E29" wp14:editId="2250B089">
                    <wp:simplePos x="0" y="0"/>
                    <wp:positionH relativeFrom="page">
                      <wp:posOffset>683895</wp:posOffset>
                    </wp:positionH>
                    <wp:positionV relativeFrom="page">
                      <wp:posOffset>6637020</wp:posOffset>
                    </wp:positionV>
                    <wp:extent cx="6400800" cy="2724150"/>
                    <wp:effectExtent l="0" t="0" r="7620" b="7620"/>
                    <wp:wrapNone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630F02D" w14:textId="77777777" w:rsidR="0066428F" w:rsidRPr="008D1AB7" w:rsidRDefault="008F6283" w:rsidP="00006AF8">
                                <w:pPr>
                                  <w:pStyle w:val="TitreOfficiel"/>
                                </w:pPr>
                                <w:sdt>
                                  <w:sdtPr>
                                    <w:rPr>
                                      <w:rStyle w:val="TitreOfficielCar"/>
                                    </w:rPr>
                                    <w:alias w:val="Titre"/>
                                    <w:tag w:val=""/>
                                    <w:id w:val="17904742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TitreOfficielCar"/>
                                    </w:rPr>
                                  </w:sdtEndPr>
                                  <w:sdtContent>
                                    <w:r w:rsidR="00F61F4F" w:rsidRPr="009839A2">
                                      <w:t>Annual</w:t>
                                    </w:r>
                                    <w:r w:rsidR="00F61F4F" w:rsidRPr="009839A2">
                                      <w:br/>
                                      <w:t>Report</w:t>
                                    </w:r>
                                  </w:sdtContent>
                                </w:sdt>
                              </w:p>
                              <w:p w14:paraId="1E7AA6C5" w14:textId="77777777" w:rsidR="0066428F" w:rsidRPr="008D1AB7" w:rsidRDefault="0066428F" w:rsidP="0066428F">
                                <w:pPr>
                                  <w:pStyle w:val="Subtitle"/>
                                  <w:rPr>
                                    <w:noProof/>
                                    <w:lang w:val="fr-FR"/>
                                  </w:rPr>
                                </w:pP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>A</w:t>
                                </w:r>
                                <w:r w:rsidR="00240E65">
                                  <w:rPr>
                                    <w:noProof/>
                                    <w:lang w:val="fr-FR"/>
                                  </w:rPr>
                                  <w:t xml:space="preserve">nnée </w:t>
                                </w: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>F</w:t>
                                </w:r>
                                <w:r w:rsidR="00240E65">
                                  <w:rPr>
                                    <w:noProof/>
                                    <w:lang w:val="fr-FR"/>
                                  </w:rPr>
                                  <w:t>inancière</w:t>
                                </w: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Date"/>
                                    <w:tag w:val="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14591">
                                      <w:rPr>
                                        <w:noProof/>
                                        <w:lang w:val="fr-FR"/>
                                      </w:rPr>
                                      <w:t>01/01/2014</w:t>
                                    </w:r>
                                  </w:sdtContent>
                                </w:sdt>
                              </w:p>
                              <w:p w14:paraId="625CA4C9" w14:textId="77777777" w:rsidR="0066428F" w:rsidRPr="001D0353" w:rsidRDefault="001D0353" w:rsidP="00006AF8">
                                <w:pPr>
                                  <w:pStyle w:val="Nomdelacompagnie"/>
                                </w:pPr>
                                <w:r>
                                  <w:t>[</w:t>
                                </w:r>
                                <w:r w:rsidRPr="001D0353">
                                  <w:t xml:space="preserve">Nom de la </w:t>
                                </w:r>
                                <w:r w:rsidRPr="00006AF8">
                                  <w:t>compagnie</w:t>
                                </w:r>
                                <w:r w:rsidRPr="001D0353"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6" o:spid="_x0000_s1026" type="#_x0000_t202" alt="Description: Title, Subtitle, and Abstract" style="position:absolute;margin-left:53.85pt;margin-top:522.6pt;width:7in;height:214.5pt;z-index:251662336;visibility:visible;mso-wrap-style:square;mso-width-percent:825;mso-height-percent:272;mso-wrap-distance-left:9pt;mso-wrap-distance-top:0;mso-wrap-distance-right:9pt;mso-wrap-distance-bottom:0;mso-position-horizontal:absolute;mso-position-horizontal-relative:page;mso-position-vertical:absolute;mso-position-vertical-relative:page;mso-width-percent:825;mso-height-percent:27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FUNUYCAAB7BAAADgAAAGRycy9lMm9Eb2MueG1srFTfb9MwEH5H4n+w/AxLWkY3VU2nsqkIqdom&#10;dWgSb47jtJEcn7HdJuOv57PTbDB4Qrw457vz/fi+uyyu+lazo3K+IVPwyVnOmTKSqsbsCv71Yf3+&#10;kjMfhKmEJqMK/qQ8v1q+fbPo7FxNaU+6Uo4hiPHzzhZ8H4KdZ5mXe9UKf0ZWGRhrcq0IuLpdVjnR&#10;IXqrs2mez7KOXGUdSeU9tDeDkS9T/LpWMtzVtVeB6YKjtpBOl84yntlyIeY7J+y+kacyxD9U0YrG&#10;IOlzqBsRBDu45o9QbSMdearDmaQ2o7pupEo9oJtJ/qqb7V5YlXoBON4+w+T/X1h5e7x3rKkKPuPM&#10;iBYUfQNRrFIsqD4oBnWlvARkD03Q6h3bHsowSGCVrUofnJAhAtlZP0e8rUXE0H+iHgMx6j2UEZ++&#10;dm38onMGOyh5eqYB+ZiEcnae55c5TBK26cX0fPIxEZW9PLfOh8+KWhaFgjvwnOAXx40PKAWuo0vM&#10;ZmjdaJ241oZ1SPEBIX+z4IU2UaPS1JzCxJaG0qMU+rI/9VlS9YQ2HQ0T5a1cNyhlI3y4Fw4jhPKx&#10;FuEOR60JKekkcbYn9+Nv+ugPZmHlrMNIFtx/PwinONNfDDiP8zsKbhTKUTCH9pow5RMsnJVJxAMX&#10;9CjWjtpHbMsqZoFJGIlcBS9H8ToMi4Ftk2q1Sk6YUivCxmytjKEjQBHYh/5ROHtCPw7KLY3DKuav&#10;SBh8B7BXh0B1kxiKgA4ogq54wYQn4k7bGFfo13vyevlnLH8CAAD//wMAUEsDBBQABgAIAAAAIQBU&#10;mbik4QAAAA4BAAAPAAAAZHJzL2Rvd25yZXYueG1sTI9PT4NAEMXvJn6HzZh4MXYBqSiyNI1/Dl5M&#10;aJt43bIjENlZwm4pfnuHk97em3l585tiM9teTDj6zpGCeBWBQKqd6ahRcNi/3T6A8EGT0b0jVPCD&#10;Hjbl5UWhc+POVOG0C43gEvK5VtCGMORS+rpFq/3KDUi8+3Kj1YHt2Egz6jOX214mUXQvre6IL7R6&#10;wOcW6+/dySrYV+b9Zrp7rI35HOrty8fB2+pVqeurefsEIuAc/sKw4DM6lMx0dCcyXvTsoyzj6CLS&#10;dQJiicTxmmdHVmmWJiDLQv5/o/wFAAD//wMAUEsBAi0AFAAGAAgAAAAhAOSZw8D7AAAA4QEAABMA&#10;AAAAAAAAAAAAAAAAAAAAAFtDb250ZW50X1R5cGVzXS54bWxQSwECLQAUAAYACAAAACEAI7Jq4dcA&#10;AACUAQAACwAAAAAAAAAAAAAAAAAsAQAAX3JlbHMvLnJlbHNQSwECLQAUAAYACAAAACEA50FUNUYC&#10;AAB7BAAADgAAAAAAAAAAAAAAAAAsAgAAZHJzL2Uyb0RvYy54bWxQSwECLQAUAAYACAAAACEAVJm4&#10;pOEAAAAOAQAADwAAAAAAAAAAAAAAAACeBAAAZHJzL2Rvd25yZXYueG1sUEsFBgAAAAAEAAQA8wAA&#10;AKwFAAAAAA==&#10;" o:allowoverlap="f" filled="f" stroked="f" strokeweight=".5pt">
                    <v:textbox inset="0,0,0,0">
                      <w:txbxContent>
                        <w:p w14:paraId="0630F02D" w14:textId="77777777" w:rsidR="0066428F" w:rsidRPr="008D1AB7" w:rsidRDefault="009835FD" w:rsidP="00006AF8">
                          <w:pPr>
                            <w:pStyle w:val="TitreOfficiel"/>
                          </w:pPr>
                          <w:sdt>
                            <w:sdtPr>
                              <w:rPr>
                                <w:rStyle w:val="TitreOfficielCar"/>
                              </w:rPr>
                              <w:alias w:val="Titre"/>
                              <w:tag w:val=""/>
                              <w:id w:val="17904742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TitreOfficielCar"/>
                              </w:rPr>
                            </w:sdtEndPr>
                            <w:sdtContent>
                              <w:r w:rsidR="00F61F4F" w:rsidRPr="009839A2">
                                <w:t>Annual</w:t>
                              </w:r>
                              <w:r w:rsidR="00F61F4F" w:rsidRPr="009839A2">
                                <w:br/>
                                <w:t>Report</w:t>
                              </w:r>
                            </w:sdtContent>
                          </w:sdt>
                        </w:p>
                        <w:p w14:paraId="1E7AA6C5" w14:textId="77777777" w:rsidR="0066428F" w:rsidRPr="008D1AB7" w:rsidRDefault="0066428F" w:rsidP="0066428F">
                          <w:pPr>
                            <w:pStyle w:val="Subtitle"/>
                            <w:rPr>
                              <w:noProof/>
                              <w:lang w:val="fr-FR"/>
                            </w:rPr>
                          </w:pPr>
                          <w:r w:rsidRPr="008D1AB7">
                            <w:rPr>
                              <w:noProof/>
                              <w:lang w:val="fr-FR"/>
                            </w:rPr>
                            <w:t>A</w:t>
                          </w:r>
                          <w:r w:rsidR="00240E65">
                            <w:rPr>
                              <w:noProof/>
                              <w:lang w:val="fr-FR"/>
                            </w:rPr>
                            <w:t xml:space="preserve">nnée </w:t>
                          </w:r>
                          <w:r w:rsidRPr="008D1AB7">
                            <w:rPr>
                              <w:noProof/>
                              <w:lang w:val="fr-FR"/>
                            </w:rPr>
                            <w:t>F</w:t>
                          </w:r>
                          <w:r w:rsidR="00240E65">
                            <w:rPr>
                              <w:noProof/>
                              <w:lang w:val="fr-FR"/>
                            </w:rPr>
                            <w:t>inancière</w:t>
                          </w:r>
                          <w:r w:rsidRPr="008D1AB7">
                            <w:rPr>
                              <w:noProof/>
                              <w:lang w:val="fr-FR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Date"/>
                              <w:tag w:val="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14591">
                                <w:rPr>
                                  <w:noProof/>
                                  <w:lang w:val="fr-FR"/>
                                </w:rPr>
                                <w:t>01/01/2014</w:t>
                              </w:r>
                            </w:sdtContent>
                          </w:sdt>
                        </w:p>
                        <w:p w14:paraId="625CA4C9" w14:textId="77777777" w:rsidR="0066428F" w:rsidRPr="001D0353" w:rsidRDefault="001D0353" w:rsidP="00006AF8">
                          <w:pPr>
                            <w:pStyle w:val="Nomdelacompagnie"/>
                          </w:pPr>
                          <w:r>
                            <w:t>[</w:t>
                          </w:r>
                          <w:r w:rsidRPr="001D0353">
                            <w:t xml:space="preserve">Nom de la </w:t>
                          </w:r>
                          <w:r w:rsidRPr="00006AF8">
                            <w:t>compagnie</w:t>
                          </w:r>
                          <w:r w:rsidRPr="001D0353">
                            <w:t>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173E8" w:rsidRPr="00967F10">
            <w:rPr>
              <w:noProof/>
              <w:lang w:val="fr-FR"/>
            </w:rPr>
            <w:br w:type="page"/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5576D1" w14:textId="77777777" w:rsidR="00BC0C25" w:rsidRPr="00967F10" w:rsidRDefault="00C173E8">
          <w:pPr>
            <w:pStyle w:val="TOCHeading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Contenu</w:t>
          </w:r>
        </w:p>
        <w:p w14:paraId="76BC2350" w14:textId="77777777" w:rsidR="00AF23E9" w:rsidRPr="00967F10" w:rsidRDefault="00C173E8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r w:rsidRPr="00967F10">
            <w:rPr>
              <w:lang w:val="fr-FR"/>
            </w:rPr>
            <w:fldChar w:fldCharType="begin"/>
          </w:r>
          <w:r w:rsidRPr="00967F10">
            <w:rPr>
              <w:lang w:val="fr-FR"/>
            </w:rPr>
            <w:instrText xml:space="preserve"> TOC \o "1-1" \h \z \u </w:instrText>
          </w:r>
          <w:r w:rsidRPr="00967F10">
            <w:rPr>
              <w:lang w:val="fr-FR"/>
            </w:rPr>
            <w:fldChar w:fldCharType="separate"/>
          </w:r>
          <w:hyperlink w:anchor="_Toc330913846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À nos actionnaires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_Toc330913846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2AA3A9C7" w14:textId="77777777" w:rsidR="00AF23E9" w:rsidRPr="00967F10" w:rsidRDefault="008F6283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7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Sommaire financier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_Toc330913847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63B4F88E" w14:textId="77777777" w:rsidR="00AF23E9" w:rsidRPr="00967F10" w:rsidRDefault="008F6283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8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États financiers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_Toc330913848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30B04172" w14:textId="77777777" w:rsidR="00AF23E9" w:rsidRPr="00967F10" w:rsidRDefault="008F6283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9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Notes pour les états financiers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_Toc330913849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74CB6E6E" w14:textId="77777777" w:rsidR="00AF23E9" w:rsidRPr="00967F10" w:rsidRDefault="008F6283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0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Rapport de l’auditeur externe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_Toc330913850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3B585EC2" w14:textId="77777777" w:rsidR="00AF23E9" w:rsidRPr="00967F10" w:rsidRDefault="008F6283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1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Informations de contact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_Toc330913851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4838086D" w14:textId="77777777" w:rsidR="00AF23E9" w:rsidRPr="00967F10" w:rsidRDefault="008F6283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2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Informations sur l’entreprise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_Toc330913852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28A8102C" w14:textId="77777777" w:rsidR="00BC0C25" w:rsidRPr="00967F10" w:rsidRDefault="00C173E8">
          <w:pPr>
            <w:rPr>
              <w:b/>
              <w:bCs/>
              <w:noProof/>
              <w:lang w:val="fr-FR"/>
            </w:rPr>
          </w:pPr>
          <w:r w:rsidRPr="00967F10">
            <w:rPr>
              <w:noProof/>
              <w:lang w:val="fr-FR"/>
            </w:rPr>
            <w:fldChar w:fldCharType="end"/>
          </w:r>
        </w:p>
      </w:sdtContent>
    </w:sdt>
    <w:p w14:paraId="528121E7" w14:textId="77777777" w:rsidR="00BC0C25" w:rsidRPr="00967F10" w:rsidRDefault="00BC0C25">
      <w:pPr>
        <w:rPr>
          <w:noProof/>
          <w:lang w:val="fr-FR"/>
        </w:rPr>
        <w:sectPr w:rsidR="00BC0C25" w:rsidRPr="00967F10">
          <w:headerReference w:type="default" r:id="rId13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</w:p>
    <w:p w14:paraId="3EFE846B" w14:textId="77777777" w:rsidR="00BC0C25" w:rsidRPr="00967F10" w:rsidRDefault="00C173E8">
      <w:pPr>
        <w:pStyle w:val="Heading1"/>
        <w:rPr>
          <w:noProof/>
          <w:lang w:val="fr-FR"/>
        </w:rPr>
      </w:pPr>
      <w:bookmarkStart w:id="1" w:name="_Toc330913846"/>
      <w:r w:rsidRPr="00967F10">
        <w:rPr>
          <w:rFonts w:ascii="Cambria" w:hAnsi="Cambria"/>
          <w:noProof/>
          <w:color w:val="595959"/>
          <w:lang w:val="fr-FR"/>
        </w:rPr>
        <w:lastRenderedPageBreak/>
        <w:t>À nos actionnaires</w:t>
      </w:r>
      <w:bookmarkEnd w:id="1"/>
    </w:p>
    <w:p w14:paraId="452ACD1F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Faits marquants</w:t>
      </w:r>
    </w:p>
    <w:p w14:paraId="160BE658" w14:textId="77777777" w:rsidR="00BC0C25" w:rsidRDefault="00714591" w:rsidP="00240E65">
      <w:pPr>
        <w:rPr>
          <w:noProof/>
          <w:lang w:val="fr-FR"/>
        </w:rPr>
      </w:pPr>
      <w:r>
        <w:rPr>
          <w:noProof/>
          <w:lang w:val="fr-FR"/>
        </w:rPr>
        <w:t>Embauche d’Édouard Lechat</w:t>
      </w:r>
    </w:p>
    <w:p w14:paraId="61908DC4" w14:textId="77777777" w:rsidR="00714591" w:rsidRPr="00967F10" w:rsidRDefault="00714591" w:rsidP="00240E65">
      <w:pPr>
        <w:rPr>
          <w:noProof/>
          <w:lang w:val="fr-FR"/>
        </w:rPr>
      </w:pPr>
      <w:r>
        <w:rPr>
          <w:noProof/>
          <w:lang w:val="fr-FR"/>
        </w:rPr>
        <w:t>Promotion de Gandalf Legris (maintenant Gandalf Leblanc)</w:t>
      </w:r>
    </w:p>
    <w:p w14:paraId="019B8334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Faits financiers saillants</w:t>
      </w:r>
    </w:p>
    <w:p w14:paraId="4605240D" w14:textId="501161D3" w:rsidR="00BC0C25" w:rsidRPr="00967F10" w:rsidRDefault="00CB6310" w:rsidP="00240E65">
      <w:pPr>
        <w:rPr>
          <w:noProof/>
          <w:lang w:val="fr-FR"/>
        </w:rPr>
      </w:pPr>
      <w:r>
        <w:rPr>
          <w:noProof/>
          <w:lang w:val="fr-FR"/>
        </w:rPr>
        <w:t>Perte d’un dragon</w:t>
      </w:r>
    </w:p>
    <w:p w14:paraId="4E44EF79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Faits saillants d’exploitation</w:t>
      </w:r>
    </w:p>
    <w:p w14:paraId="45A3D7B6" w14:textId="77777777" w:rsidR="00BC0C25" w:rsidRPr="00967F10" w:rsidRDefault="00240E65">
      <w:pPr>
        <w:rPr>
          <w:noProof/>
          <w:lang w:val="fr-FR"/>
        </w:rPr>
      </w:pPr>
      <w:r>
        <w:rPr>
          <w:noProof/>
          <w:lang w:val="fr-FR"/>
        </w:rPr>
        <w:t>[Décrire ici quels ont été les innovations quant èa la mission de la compagnie]</w:t>
      </w:r>
    </w:p>
    <w:p w14:paraId="39974A64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Perspectives</w:t>
      </w:r>
    </w:p>
    <w:p w14:paraId="7C0DC008" w14:textId="5C7604C6" w:rsidR="00BC0C25" w:rsidRDefault="00AE6B62">
      <w:pPr>
        <w:rPr>
          <w:noProof/>
          <w:lang w:val="fr-FR"/>
        </w:rPr>
      </w:pPr>
      <w:r>
        <w:rPr>
          <w:noProof/>
          <w:lang w:val="fr-FR"/>
        </w:rPr>
        <w:t xml:space="preserve">Acheter un </w:t>
      </w:r>
      <w:r w:rsidR="009835FD">
        <w:rPr>
          <w:noProof/>
          <w:lang w:val="fr-FR"/>
        </w:rPr>
        <w:t xml:space="preserve">nouveau </w:t>
      </w:r>
      <w:r>
        <w:rPr>
          <w:noProof/>
          <w:lang w:val="fr-FR"/>
        </w:rPr>
        <w:t>dragon</w:t>
      </w:r>
    </w:p>
    <w:p w14:paraId="368CEDB7" w14:textId="77777777" w:rsidR="00006AF8" w:rsidRDefault="00006AF8">
      <w:pPr>
        <w:rPr>
          <w:noProof/>
          <w:lang w:val="fr-FR"/>
        </w:rPr>
      </w:pPr>
    </w:p>
    <w:p w14:paraId="5788543B" w14:textId="77777777" w:rsidR="00006AF8" w:rsidRPr="00967F10" w:rsidRDefault="00006AF8">
      <w:pPr>
        <w:rPr>
          <w:noProof/>
          <w:lang w:val="fr-FR"/>
        </w:rPr>
      </w:pPr>
    </w:p>
    <w:p w14:paraId="2414319A" w14:textId="77777777" w:rsidR="00BC0C25" w:rsidRDefault="008F6283" w:rsidP="00006AF8">
      <w:pPr>
        <w:pStyle w:val="Nomdureprsentantdelacompagnie0"/>
      </w:pPr>
      <w:sdt>
        <w:sdtPr>
          <w:alias w:val="Nom"/>
          <w:tag w:val="Nom"/>
          <w:id w:val="-364757055"/>
          <w:placeholder>
            <w:docPart w:val="B44DFDE0F5B7447692C774547CF0C6E0"/>
          </w:placeholder>
          <w:temporary/>
          <w:showingPlcHdr/>
          <w:text/>
        </w:sdtPr>
        <w:sdtEndPr/>
        <w:sdtContent>
          <w:r w:rsidR="00C173E8" w:rsidRPr="00006AF8">
            <w:t>Nom du directeur général</w:t>
          </w:r>
        </w:sdtContent>
      </w:sdt>
    </w:p>
    <w:p w14:paraId="35BFB670" w14:textId="77777777" w:rsidR="00006AF8" w:rsidRPr="00F61F4F" w:rsidRDefault="00006AF8" w:rsidP="00006AF8">
      <w:pPr>
        <w:rPr>
          <w:lang w:val="fr-CA"/>
        </w:rPr>
      </w:pPr>
    </w:p>
    <w:p w14:paraId="16C6CA32" w14:textId="77777777" w:rsidR="00006AF8" w:rsidRPr="00F61F4F" w:rsidRDefault="00006AF8" w:rsidP="00006AF8">
      <w:pPr>
        <w:rPr>
          <w:lang w:val="fr-CA"/>
        </w:rPr>
      </w:pPr>
      <w:r w:rsidRPr="00F61F4F">
        <w:rPr>
          <w:lang w:val="fr-CA"/>
        </w:rPr>
        <w:t>Date</w:t>
      </w:r>
    </w:p>
    <w:p w14:paraId="63479C08" w14:textId="77777777" w:rsidR="002B22B7" w:rsidRDefault="00C173E8" w:rsidP="002B22B7">
      <w:pPr>
        <w:pStyle w:val="Heading1"/>
        <w:rPr>
          <w:rFonts w:ascii="Cambria" w:hAnsi="Cambria"/>
          <w:noProof/>
          <w:color w:val="595959"/>
          <w:lang w:val="fr-FR"/>
        </w:rPr>
      </w:pPr>
      <w:bookmarkStart w:id="2" w:name="_Toc330913847"/>
      <w:r w:rsidRPr="00967F10">
        <w:rPr>
          <w:rFonts w:ascii="Cambria" w:hAnsi="Cambria"/>
          <w:noProof/>
          <w:color w:val="595959"/>
          <w:lang w:val="fr-FR"/>
        </w:rPr>
        <w:lastRenderedPageBreak/>
        <w:t>Sommaire financier</w:t>
      </w:r>
      <w:bookmarkEnd w:id="2"/>
    </w:p>
    <w:p w14:paraId="4D39BDC4" w14:textId="77777777" w:rsidR="002B22B7" w:rsidRDefault="002B22B7" w:rsidP="002B22B7">
      <w:pPr>
        <w:rPr>
          <w:lang w:val="fr-FR"/>
        </w:rPr>
      </w:pPr>
      <w:r>
        <w:rPr>
          <w:lang w:val="fr-FR"/>
        </w:rPr>
        <w:t>[Utilisez cette section pour fournir un bref résumé de vos données financières, en mettant en évidence les faits saillant.</w:t>
      </w:r>
    </w:p>
    <w:p w14:paraId="3B31E065" w14:textId="77777777" w:rsidR="002B22B7" w:rsidRPr="002B22B7" w:rsidRDefault="002B22B7" w:rsidP="002B22B7">
      <w:pPr>
        <w:rPr>
          <w:lang w:val="fr-FR"/>
        </w:rPr>
      </w:pPr>
      <w:r>
        <w:rPr>
          <w:lang w:val="fr-FR"/>
        </w:rPr>
        <w:t>C’est également l’endroit idéal pour insérer quelques graphiques afin d’illustrer les principales informations financières. ]</w:t>
      </w:r>
    </w:p>
    <w:p w14:paraId="037A5484" w14:textId="77777777" w:rsidR="00BC0C25" w:rsidRPr="00967F10" w:rsidRDefault="00BC0C25" w:rsidP="002B22B7">
      <w:pPr>
        <w:rPr>
          <w:noProof/>
          <w:lang w:val="fr-FR"/>
        </w:rPr>
      </w:pPr>
    </w:p>
    <w:p w14:paraId="07090CEB" w14:textId="77777777" w:rsidR="00BC0C25" w:rsidRPr="00967F10" w:rsidRDefault="00C173E8">
      <w:pPr>
        <w:pStyle w:val="Heading1"/>
        <w:rPr>
          <w:noProof/>
          <w:lang w:val="fr-FR"/>
        </w:rPr>
      </w:pPr>
      <w:bookmarkStart w:id="3" w:name="_Toc330913848"/>
      <w:r w:rsidRPr="00967F10">
        <w:rPr>
          <w:rFonts w:ascii="Cambria" w:hAnsi="Cambria"/>
          <w:noProof/>
          <w:color w:val="595959"/>
          <w:lang w:val="fr-FR"/>
        </w:rPr>
        <w:lastRenderedPageBreak/>
        <w:t>États financiers</w:t>
      </w:r>
      <w:bookmarkEnd w:id="3"/>
    </w:p>
    <w:p w14:paraId="0141595C" w14:textId="77777777" w:rsidR="00BC0C25" w:rsidRPr="00967F10" w:rsidRDefault="00C173E8">
      <w:pPr>
        <w:pStyle w:val="Heading2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Bilan</w:t>
      </w:r>
    </w:p>
    <w:p w14:paraId="430DC48F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Passif</w:t>
      </w:r>
    </w:p>
    <w:p w14:paraId="023A8D40" w14:textId="77777777" w:rsidR="00BC0C25" w:rsidRPr="00967F10" w:rsidRDefault="00C173E8">
      <w:pPr>
        <w:pStyle w:val="ListBullet"/>
        <w:numPr>
          <w:ilvl w:val="0"/>
          <w:numId w:val="12"/>
        </w:numPr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Bilan</w:t>
      </w:r>
    </w:p>
    <w:p w14:paraId="1B499363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Capitaux propres</w:t>
      </w:r>
    </w:p>
    <w:p w14:paraId="70A80D36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du résultat étendu (bénéfice et perte)</w:t>
      </w:r>
    </w:p>
    <w:p w14:paraId="7A0FD610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Chiffre d’affaires</w:t>
      </w:r>
    </w:p>
    <w:p w14:paraId="4C9410FC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Dépenses</w:t>
      </w:r>
    </w:p>
    <w:p w14:paraId="675C600C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Bénéfice</w:t>
      </w:r>
    </w:p>
    <w:p w14:paraId="5DDD97A8" w14:textId="77777777" w:rsidR="00BC0C25" w:rsidRDefault="00C173E8">
      <w:pPr>
        <w:pStyle w:val="Heading2"/>
        <w:rPr>
          <w:rFonts w:ascii="Calibri" w:hAnsi="Calibri"/>
          <w:noProof/>
          <w:color w:val="577188"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des capitaux propres</w:t>
      </w:r>
    </w:p>
    <w:p w14:paraId="190FE612" w14:textId="77777777" w:rsidR="00BC0C25" w:rsidRPr="00967F10" w:rsidRDefault="002B22B7" w:rsidP="002B22B7">
      <w:pPr>
        <w:rPr>
          <w:lang w:val="fr-FR"/>
        </w:rPr>
      </w:pPr>
      <w:r>
        <w:rPr>
          <w:lang w:val="fr-FR"/>
        </w:rPr>
        <w:t>[Cette section est l’endroit où vous pouvez insérer tous ces tableaux financiers.]</w:t>
      </w:r>
    </w:p>
    <w:sdt>
      <w:sdtPr>
        <w:rPr>
          <w:noProof/>
          <w:lang w:val="fr-FR"/>
        </w:rPr>
        <w:id w:val="2134911414"/>
        <w:placeholder>
          <w:docPart w:val="0678737947584500B23D78C110D177BD"/>
        </w:placeholder>
        <w:temporary/>
        <w:showingPlcHdr/>
        <w:text/>
      </w:sdtPr>
      <w:sdtEndPr/>
      <w:sdtContent>
        <w:p w14:paraId="11F9F272" w14:textId="77777777" w:rsidR="00BC0C25" w:rsidRPr="00967F10" w:rsidRDefault="00C173E8">
          <w:pPr>
            <w:pStyle w:val="Titredetableau"/>
            <w:rPr>
              <w:noProof/>
              <w:lang w:val="fr-FR"/>
            </w:rPr>
          </w:pPr>
          <w:r w:rsidRPr="00967F10">
            <w:rPr>
              <w:rFonts w:ascii="Calibri" w:hAnsi="Calibri"/>
              <w:noProof/>
              <w:color w:val="FFFFFF"/>
              <w:lang w:val="fr-FR"/>
            </w:rPr>
            <w:t>Titre de tableau</w:t>
          </w:r>
        </w:p>
      </w:sdtContent>
    </w:sdt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4239"/>
        <w:gridCol w:w="1659"/>
        <w:gridCol w:w="1659"/>
        <w:gridCol w:w="1659"/>
      </w:tblGrid>
      <w:tr w:rsidR="00BC0C25" w:rsidRPr="00967F10" w14:paraId="7F4A4FAC" w14:textId="77777777" w:rsidTr="00BC0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3CD6B1D7" w14:textId="77777777" w:rsidR="00BC0C25" w:rsidRPr="00967F10" w:rsidRDefault="00C173E8">
            <w:pPr>
              <w:jc w:val="left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b/>
                <w:noProof/>
                <w:color w:val="7E97AD"/>
                <w:lang w:val="fr-FR"/>
              </w:rPr>
              <w:t>Description</w:t>
            </w:r>
          </w:p>
        </w:tc>
        <w:tc>
          <w:tcPr>
            <w:tcW w:w="900" w:type="pct"/>
          </w:tcPr>
          <w:p w14:paraId="13716850" w14:textId="77777777" w:rsidR="00BC0C25" w:rsidRPr="00967F10" w:rsidRDefault="00C1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Chiffre d’affaires</w:t>
            </w:r>
          </w:p>
        </w:tc>
        <w:tc>
          <w:tcPr>
            <w:tcW w:w="900" w:type="pct"/>
          </w:tcPr>
          <w:p w14:paraId="00BB8B6D" w14:textId="77777777" w:rsidR="00BC0C25" w:rsidRPr="00967F10" w:rsidRDefault="00C1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Dépenses</w:t>
            </w:r>
          </w:p>
        </w:tc>
        <w:tc>
          <w:tcPr>
            <w:tcW w:w="900" w:type="pct"/>
          </w:tcPr>
          <w:p w14:paraId="35E07737" w14:textId="77777777" w:rsidR="00BC0C25" w:rsidRPr="00967F10" w:rsidRDefault="00C1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Bénéfice</w:t>
            </w:r>
          </w:p>
        </w:tc>
      </w:tr>
      <w:tr w:rsidR="00BC0C25" w:rsidRPr="00967F10" w14:paraId="7F5EE701" w14:textId="77777777" w:rsidTr="00BC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60DF64DB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752D0AA2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5BFDEA54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37136D8F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  <w:tr w:rsidR="00BC0C25" w:rsidRPr="00967F10" w14:paraId="734CD356" w14:textId="77777777" w:rsidTr="00BC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76D10C51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4CD2827A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42E45052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4BEA3700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  <w:tr w:rsidR="00BC0C25" w:rsidRPr="00967F10" w14:paraId="278E0A11" w14:textId="77777777" w:rsidTr="00BC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6554905D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78331F04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5C39D77C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320C93C7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</w:tbl>
    <w:p w14:paraId="0F2500AD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de l’évolution de la situation financière</w:t>
      </w:r>
    </w:p>
    <w:p w14:paraId="19979FCD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Exploitation</w:t>
      </w:r>
    </w:p>
    <w:p w14:paraId="68DA42BA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Investissement</w:t>
      </w:r>
    </w:p>
    <w:p w14:paraId="183ECFCF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Financement</w:t>
      </w:r>
    </w:p>
    <w:p w14:paraId="3CB703CD" w14:textId="77777777" w:rsidR="00BC0C25" w:rsidRPr="00967F10" w:rsidRDefault="00C173E8">
      <w:pPr>
        <w:pStyle w:val="Heading1"/>
        <w:rPr>
          <w:noProof/>
          <w:lang w:val="fr-FR"/>
        </w:rPr>
      </w:pPr>
      <w:bookmarkStart w:id="4" w:name="_Toc330913849"/>
      <w:r w:rsidRPr="00967F10">
        <w:rPr>
          <w:rFonts w:ascii="Cambria" w:hAnsi="Cambria"/>
          <w:noProof/>
          <w:color w:val="595959"/>
          <w:lang w:val="fr-FR"/>
        </w:rPr>
        <w:t>Notes pour les états financiers</w:t>
      </w:r>
      <w:bookmarkEnd w:id="4"/>
    </w:p>
    <w:p w14:paraId="5419B3E0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Comptes</w:t>
      </w:r>
    </w:p>
    <w:sdt>
      <w:sdtPr>
        <w:rPr>
          <w:noProof/>
          <w:lang w:val="fr-FR"/>
        </w:rPr>
        <w:id w:val="-1058388881"/>
        <w:placeholder>
          <w:docPart w:val="F438F8072A1B44499E6D04FD503B56CB"/>
        </w:placeholder>
        <w:temporary/>
        <w:showingPlcHdr/>
        <w:text/>
      </w:sdtPr>
      <w:sdtEndPr/>
      <w:sdtContent>
        <w:p w14:paraId="7916817F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Lorsque vous avez un document qui comporte beaucoup de chiffres, il peut être utile de proposer un court texte expliquant les chiffres. Vous pouvez insérer ce texte ici.</w:t>
          </w:r>
        </w:p>
      </w:sdtContent>
    </w:sdt>
    <w:p w14:paraId="6F72DF44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Dette</w:t>
      </w:r>
    </w:p>
    <w:sdt>
      <w:sdtPr>
        <w:rPr>
          <w:noProof/>
          <w:lang w:val="fr-FR"/>
        </w:rPr>
        <w:id w:val="-991090545"/>
        <w:placeholder>
          <w:docPart w:val="9494FE23A62046F48A98D30D2D236ABA"/>
        </w:placeholder>
        <w:temporary/>
        <w:showingPlcHdr/>
        <w:text/>
      </w:sdtPr>
      <w:sdtEndPr/>
      <w:sdtContent>
        <w:p w14:paraId="24EC36E8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Bien entendu, nous préférerions tous avoir seulement des bénéfices. Mais, si vous avez des dettes, voici l’endroit où vous pouvez les commenter.</w:t>
          </w:r>
        </w:p>
      </w:sdtContent>
    </w:sdt>
    <w:p w14:paraId="150317DC" w14:textId="77777777" w:rsidR="00BC0C25" w:rsidRDefault="00C173E8">
      <w:pPr>
        <w:pStyle w:val="Heading2"/>
        <w:rPr>
          <w:rFonts w:ascii="Calibri" w:hAnsi="Calibri"/>
          <w:noProof/>
          <w:color w:val="577188"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Entreprise en pleine activité</w:t>
      </w:r>
    </w:p>
    <w:p w14:paraId="32B70187" w14:textId="77777777" w:rsidR="00BC0C25" w:rsidRPr="00967F10" w:rsidRDefault="002B22B7">
      <w:pPr>
        <w:rPr>
          <w:lang w:val="fr-FR"/>
        </w:rPr>
      </w:pPr>
      <w:r>
        <w:rPr>
          <w:lang w:val="fr-FR"/>
        </w:rPr>
        <w:t>Si vous avez des remarques à faire sur les données financières, ajoutez-les ici.</w:t>
      </w:r>
    </w:p>
    <w:p w14:paraId="31C27122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Passif de prévoyance</w:t>
      </w:r>
    </w:p>
    <w:sdt>
      <w:sdtPr>
        <w:rPr>
          <w:noProof/>
          <w:lang w:val="fr-FR"/>
        </w:rPr>
        <w:id w:val="-377398301"/>
        <w:placeholder>
          <w:docPart w:val="1BB8EDD824E94FD09A6EF31840BF4C60"/>
        </w:placeholder>
        <w:temporary/>
        <w:showingPlcHdr/>
        <w:text/>
      </w:sdtPr>
      <w:sdtEndPr/>
      <w:sdtContent>
        <w:p w14:paraId="0B7AFE12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Gardez à l’esprit que certains de ces titres peuvent ne pas être applicables à votre entreprise (et vous en aurez peut-être d’autres à ajouter). Celui-ci, par exemple, concerne le passif potentiel pouvant survenir dans le cas d’un événement futur, comme une décision légale en attente.</w:t>
          </w:r>
        </w:p>
      </w:sdtContent>
    </w:sdt>
    <w:p w14:paraId="0871AE6B" w14:textId="77777777" w:rsidR="00BC0C25" w:rsidRPr="00967F10" w:rsidRDefault="00AA26AE">
      <w:pPr>
        <w:pStyle w:val="Heading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Conclusion</w:t>
      </w:r>
    </w:p>
    <w:sdt>
      <w:sdtPr>
        <w:rPr>
          <w:noProof/>
          <w:lang w:val="fr-FR"/>
        </w:rPr>
        <w:id w:val="-1398818968"/>
        <w:placeholder>
          <w:docPart w:val="421ABF55DBD1420CB5062815EBB055C9"/>
        </w:placeholder>
        <w:temporary/>
        <w:showingPlcHdr/>
        <w:text/>
      </w:sdtPr>
      <w:sdtEndPr/>
      <w:sdtContent>
        <w:p w14:paraId="0C3CE2FD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Quel message souhaitez-vous transmettre à vos lecteurs ? Ajoutez des remarques en conclusion ici.</w:t>
          </w:r>
        </w:p>
      </w:sdtContent>
    </w:sdt>
    <w:p w14:paraId="16DCCC85" w14:textId="77777777" w:rsidR="00BC0C25" w:rsidRPr="00967F10" w:rsidRDefault="00C173E8">
      <w:pPr>
        <w:pStyle w:val="Heading1"/>
        <w:rPr>
          <w:noProof/>
          <w:lang w:val="fr-FR"/>
        </w:rPr>
      </w:pPr>
      <w:bookmarkStart w:id="5" w:name="_Toc330913850"/>
      <w:r w:rsidRPr="00967F10">
        <w:rPr>
          <w:rFonts w:ascii="Cambria" w:hAnsi="Cambria"/>
          <w:noProof/>
          <w:color w:val="595959"/>
          <w:lang w:val="fr-FR"/>
        </w:rPr>
        <w:t>Rapport de l’auditeur externe</w:t>
      </w:r>
      <w:bookmarkEnd w:id="5"/>
    </w:p>
    <w:p w14:paraId="2F9EBE2B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Opinion sans réserve</w:t>
      </w:r>
    </w:p>
    <w:p w14:paraId="77F245C5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d’opinion avec réserve</w:t>
      </w:r>
    </w:p>
    <w:p w14:paraId="246B81B7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d’opinion défavorable</w:t>
      </w:r>
    </w:p>
    <w:p w14:paraId="4B5C19BA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de déni de responsabilité</w:t>
      </w:r>
    </w:p>
    <w:p w14:paraId="2753E304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de l’auditeur sur les contrôles internes des entreprises publiques</w:t>
      </w:r>
    </w:p>
    <w:p w14:paraId="5838E040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Entreprise en pleine activité</w:t>
      </w:r>
    </w:p>
    <w:p w14:paraId="18FFE240" w14:textId="77777777" w:rsidR="00BC0C25" w:rsidRPr="00967F10" w:rsidRDefault="00C173E8">
      <w:pPr>
        <w:pStyle w:val="Heading1"/>
        <w:rPr>
          <w:noProof/>
          <w:lang w:val="fr-FR"/>
        </w:rPr>
      </w:pPr>
      <w:bookmarkStart w:id="6" w:name="_Toc330913851"/>
      <w:r w:rsidRPr="00967F10">
        <w:rPr>
          <w:rFonts w:ascii="Cambria" w:hAnsi="Cambria"/>
          <w:noProof/>
          <w:color w:val="595959"/>
          <w:lang w:val="fr-FR"/>
        </w:rPr>
        <w:t>Informations de contact</w:t>
      </w:r>
      <w:bookmarkEnd w:id="6"/>
    </w:p>
    <w:sdt>
      <w:sdtPr>
        <w:rPr>
          <w:noProof/>
          <w:lang w:val="fr-FR"/>
        </w:rPr>
        <w:id w:val="-854266453"/>
        <w:placeholder>
          <w:docPart w:val="E9B60E5B2EDF4C4982C199B71F147708"/>
        </w:placeholder>
        <w:temporary/>
        <w:showingPlcHdr/>
        <w:text/>
      </w:sdtPr>
      <w:sdtEndPr/>
      <w:sdtContent>
        <w:p w14:paraId="2B97736A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Pour remplacer une photo par votre propre photo, cliquez avec le bouton droit, puis choisissez Changer d’image.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3058"/>
        <w:gridCol w:w="20"/>
        <w:gridCol w:w="3058"/>
        <w:gridCol w:w="22"/>
        <w:gridCol w:w="3058"/>
      </w:tblGrid>
      <w:tr w:rsidR="00BC0C25" w:rsidRPr="00967F10" w14:paraId="3B446CE3" w14:textId="77777777"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6C336BE4" w14:textId="77777777" w:rsidR="00BC0C25" w:rsidRPr="00967F10" w:rsidRDefault="008F6283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183095679"/>
                <w:placeholder>
                  <w:docPart w:val="5C22B0546DE04EE498C08EC6E70B3AF7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082054397"/>
                <w:placeholder>
                  <w:docPart w:val="BF39F6A98FF349C4AF9571570836F745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  <w:tc>
          <w:tcPr>
            <w:tcW w:w="11" w:type="pct"/>
          </w:tcPr>
          <w:p w14:paraId="0BBF077D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3A8EEB0D" w14:textId="77777777" w:rsidR="00BC0C25" w:rsidRPr="00967F10" w:rsidRDefault="008F6283" w:rsidP="009803FB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-1140951580"/>
                <w:placeholder>
                  <w:docPart w:val="08E69A17E8714027AC862CCBDBBB2223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660513511"/>
                <w:placeholder>
                  <w:docPart w:val="99DC297B66774F5DAC37B59A85F32E0A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  <w:r w:rsidR="009803FB" w:rsidRPr="00967F10">
              <w:rPr>
                <w:noProof/>
                <w:lang w:val="fr-FR"/>
              </w:rPr>
              <w:t xml:space="preserve"> </w:t>
            </w:r>
          </w:p>
        </w:tc>
        <w:tc>
          <w:tcPr>
            <w:tcW w:w="12" w:type="pct"/>
          </w:tcPr>
          <w:p w14:paraId="17DC24BF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737A70C0" w14:textId="77777777" w:rsidR="00BC0C25" w:rsidRPr="00967F10" w:rsidRDefault="008F6283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270294285"/>
                <w:placeholder>
                  <w:docPart w:val="F8D97217D0D746F18C1DDBD9D3544F10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306083166"/>
                <w:placeholder>
                  <w:docPart w:val="99238A6B0D154EBDB992263B6584FC57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</w:tr>
      <w:tr w:rsidR="00BC0C25" w:rsidRPr="00967F10" w14:paraId="311A8033" w14:textId="77777777">
        <w:tc>
          <w:tcPr>
            <w:tcW w:w="1659" w:type="pct"/>
          </w:tcPr>
          <w:p w14:paraId="4B12131C" w14:textId="77777777" w:rsidR="00BC0C25" w:rsidRPr="00967F10" w:rsidRDefault="00C173E8">
            <w:pPr>
              <w:pStyle w:val="NoSpacing"/>
              <w:spacing w:before="0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0C913224" wp14:editId="393D55A9">
                  <wp:extent cx="1920240" cy="1280160"/>
                  <wp:effectExtent l="0" t="0" r="3810" b="0"/>
                  <wp:docPr id="9" name="Image 9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4" t="6763" r="28181" b="28502"/>
                          <a:stretch/>
                        </pic:blipFill>
                        <pic:spPr>
                          <a:xfrm>
                            <a:off x="0" y="0"/>
                            <a:ext cx="19202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" w:type="pct"/>
          </w:tcPr>
          <w:p w14:paraId="0F74006D" w14:textId="77777777" w:rsidR="00BC0C25" w:rsidRPr="00967F10" w:rsidRDefault="00BC0C25">
            <w:pPr>
              <w:pStyle w:val="NoSpacing"/>
              <w:spacing w:before="0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7041149C" w14:textId="77777777" w:rsidR="00BC0C25" w:rsidRPr="00967F10" w:rsidRDefault="00C173E8">
            <w:pPr>
              <w:pStyle w:val="NoSpacing"/>
              <w:spacing w:before="0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010C1249" wp14:editId="47261E7C">
                  <wp:extent cx="1922147" cy="1280160"/>
                  <wp:effectExtent l="0" t="0" r="1905" b="0"/>
                  <wp:docPr id="8" name="Image 8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5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" w:type="pct"/>
          </w:tcPr>
          <w:p w14:paraId="0BC09BA9" w14:textId="77777777" w:rsidR="00BC0C25" w:rsidRPr="00967F10" w:rsidRDefault="00BC0C25">
            <w:pPr>
              <w:pStyle w:val="NoSpacing"/>
              <w:spacing w:before="0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772066F3" w14:textId="77777777" w:rsidR="00BC0C25" w:rsidRPr="00967F10" w:rsidRDefault="00C173E8">
            <w:pPr>
              <w:pStyle w:val="NoSpacing"/>
              <w:spacing w:before="0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1C6C5C15" wp14:editId="04155930">
                  <wp:extent cx="1920663" cy="1280160"/>
                  <wp:effectExtent l="0" t="0" r="3810" b="0"/>
                  <wp:docPr id="7" name="Image 7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BF3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21" t="25255" r="18139" b="56098"/>
                          <a:stretch/>
                        </pic:blipFill>
                        <pic:spPr bwMode="auto">
                          <a:xfrm>
                            <a:off x="0" y="0"/>
                            <a:ext cx="1920663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C25" w:rsidRPr="00F61F4F" w14:paraId="0C695FB8" w14:textId="77777777">
        <w:tc>
          <w:tcPr>
            <w:tcW w:w="1659" w:type="pct"/>
          </w:tcPr>
          <w:p w14:paraId="60B4EB2F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615826258"/>
                <w:placeholder>
                  <w:docPart w:val="16A3371593F942C1812184E356423624"/>
                </w:placeholder>
                <w:temporary/>
                <w:showingPlcHdr/>
                <w:text/>
              </w:sdtPr>
              <w:sdtEndPr/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22040F" w:rsidRPr="00967F10">
                  <w:rPr>
                    <w:noProof/>
                    <w:lang w:val="fr-FR"/>
                  </w:rPr>
                  <w:t>Téléphone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17AF4EEE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905102191"/>
                <w:placeholder>
                  <w:docPart w:val="B7CD9FB47B7647AB905291E9A76B35FC"/>
                </w:placeholder>
                <w:temporary/>
                <w:showingPlcHdr/>
                <w:text/>
              </w:sdtPr>
              <w:sdtEndPr/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Télécopie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3B73C6AB" w14:textId="77777777" w:rsidR="00BC0C25" w:rsidRPr="00967F10" w:rsidRDefault="008F6283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1897403004"/>
                <w:placeholder>
                  <w:docPart w:val="91580E6E425D4BC39652E91806F1A13A"/>
                </w:placeholder>
                <w:temporary/>
                <w:showingPlcHdr/>
                <w:text/>
              </w:sdtPr>
              <w:sdtEndPr/>
              <w:sdtContent>
                <w:r w:rsidR="00C173E8"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Adresse électronique</w:t>
                </w:r>
                <w:r w:rsidR="00C173E8"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</w:tc>
        <w:tc>
          <w:tcPr>
            <w:tcW w:w="11" w:type="pct"/>
          </w:tcPr>
          <w:p w14:paraId="63996F87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10586CFB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549764891"/>
                <w:placeholder>
                  <w:docPart w:val="16A3371593F942C1812184E356423624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2B5991FB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527023830"/>
                <w:placeholder>
                  <w:docPart w:val="B7CD9FB47B7647AB905291E9A76B35FC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264217E3" w14:textId="77777777" w:rsidR="00BC0C25" w:rsidRPr="00967F10" w:rsidRDefault="008F6283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539636713"/>
                <w:placeholder>
                  <w:docPart w:val="91580E6E425D4BC39652E91806F1A13A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  <w:tc>
          <w:tcPr>
            <w:tcW w:w="12" w:type="pct"/>
          </w:tcPr>
          <w:p w14:paraId="509B20CD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6A46414C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994635339"/>
                <w:placeholder>
                  <w:docPart w:val="16A3371593F942C1812184E356423624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2443DEDF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1711418742"/>
                <w:placeholder>
                  <w:docPart w:val="B7CD9FB47B7647AB905291E9A76B35FC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5AC9D7D1" w14:textId="77777777" w:rsidR="00BC0C25" w:rsidRPr="00967F10" w:rsidRDefault="008F6283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-1191680464"/>
                <w:placeholder>
                  <w:docPart w:val="91580E6E425D4BC39652E91806F1A13A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</w:tr>
    </w:tbl>
    <w:p w14:paraId="4189D3CF" w14:textId="77777777" w:rsidR="00BC0C25" w:rsidRPr="00967F10" w:rsidRDefault="00C173E8">
      <w:pPr>
        <w:pStyle w:val="Heading1"/>
        <w:pageBreakBefore w:val="0"/>
        <w:spacing w:before="960"/>
        <w:rPr>
          <w:noProof/>
          <w:lang w:val="fr-FR"/>
        </w:rPr>
      </w:pPr>
      <w:bookmarkStart w:id="7" w:name="_Toc330913852"/>
      <w:r w:rsidRPr="00967F10">
        <w:rPr>
          <w:rFonts w:ascii="Cambria" w:hAnsi="Cambria"/>
          <w:noProof/>
          <w:color w:val="595959"/>
          <w:lang w:val="fr-FR"/>
        </w:rPr>
        <w:t>Informations sur l’entreprise</w:t>
      </w:r>
      <w:bookmarkEnd w:id="7"/>
    </w:p>
    <w:sdt>
      <w:sdtPr>
        <w:rPr>
          <w:noProof/>
          <w:lang w:val="fr-FR"/>
        </w:rPr>
        <w:id w:val="1384368199"/>
        <w:placeholder>
          <w:docPart w:val="CDA6B818847F44429B83BD96C4F36A30"/>
        </w:placeholder>
        <w:temporary/>
        <w:showingPlcHdr/>
        <w:text/>
      </w:sdtPr>
      <w:sdtEndPr/>
      <w:sdtContent>
        <w:p w14:paraId="5F8F8E5B" w14:textId="77777777" w:rsidR="00BC0C25" w:rsidRPr="00967F10" w:rsidRDefault="00C173E8">
          <w:pPr>
            <w:pStyle w:val="Infoscompagnie"/>
            <w:rPr>
              <w:noProof/>
              <w:lang w:val="fr-FR"/>
            </w:rPr>
          </w:pPr>
          <w:r w:rsidRPr="002B22B7">
            <w:rPr>
              <w:rStyle w:val="NomdelacompagnieCar"/>
            </w:rPr>
            <w:t>[Entreprise]</w:t>
          </w:r>
        </w:p>
      </w:sdtContent>
    </w:sdt>
    <w:sdt>
      <w:sdtPr>
        <w:rPr>
          <w:noProof/>
          <w:lang w:val="fr-FR"/>
        </w:rPr>
        <w:id w:val="353700434"/>
        <w:temporary/>
        <w:showingPlcHdr/>
        <w:text/>
      </w:sdtPr>
      <w:sdtEndPr/>
      <w:sdtContent>
        <w:p w14:paraId="215510F4" w14:textId="77777777" w:rsidR="00BC0C25" w:rsidRPr="00967F10" w:rsidRDefault="00C173E8">
          <w:pPr>
            <w:pStyle w:val="Infoscompagnie"/>
            <w:rPr>
              <w:noProof/>
              <w:lang w:val="fr-FR"/>
            </w:rPr>
          </w:pPr>
          <w:r w:rsidRPr="002B22B7">
            <w:rPr>
              <w:rStyle w:val="AdressedelacompagnieCar"/>
            </w:rPr>
            <w:t>[Adresse, Code postal, ville, Pays]</w:t>
          </w:r>
        </w:p>
      </w:sdtContent>
    </w:sdt>
    <w:p w14:paraId="57781697" w14:textId="77777777" w:rsidR="00BC0C25" w:rsidRPr="00967F10" w:rsidRDefault="00C173E8">
      <w:pPr>
        <w:pStyle w:val="Infoscompagnie"/>
        <w:rPr>
          <w:noProof/>
          <w:lang w:val="fr-FR"/>
        </w:rPr>
      </w:pPr>
      <w:r w:rsidRPr="00967F10">
        <w:rPr>
          <w:rStyle w:val="Strong"/>
          <w:rFonts w:ascii="Cambria" w:hAnsi="Cambria"/>
          <w:noProof/>
          <w:color w:val="595959"/>
          <w:lang w:val="fr-FR"/>
        </w:rPr>
        <w:t>Tél</w:t>
      </w:r>
      <w:sdt>
        <w:sdtPr>
          <w:rPr>
            <w:noProof/>
            <w:lang w:val="fr-FR"/>
          </w:rPr>
          <w:id w:val="-2295425"/>
          <w:placeholder>
            <w:docPart w:val="16A3371593F942C1812184E356423624"/>
          </w:placeholder>
          <w:temporary/>
          <w:showingPlcHdr/>
          <w:text/>
        </w:sdtPr>
        <w:sdtEndPr/>
        <w:sdtContent>
          <w:r w:rsidR="00F2697E" w:rsidRPr="00967F10">
            <w:rPr>
              <w:noProof/>
              <w:lang w:val="fr-FR"/>
            </w:rPr>
            <w:t>[Téléphone]</w:t>
          </w:r>
        </w:sdtContent>
      </w:sdt>
    </w:p>
    <w:p w14:paraId="3507704E" w14:textId="77777777" w:rsidR="00BC0C25" w:rsidRPr="00967F10" w:rsidRDefault="00C173E8">
      <w:pPr>
        <w:pStyle w:val="Infoscompagnie"/>
        <w:rPr>
          <w:noProof/>
          <w:lang w:val="fr-FR"/>
        </w:rPr>
      </w:pPr>
      <w:r w:rsidRPr="00967F10">
        <w:rPr>
          <w:rStyle w:val="Strong"/>
          <w:rFonts w:ascii="Cambria" w:hAnsi="Cambria"/>
          <w:noProof/>
          <w:color w:val="595959"/>
          <w:lang w:val="fr-FR"/>
        </w:rPr>
        <w:t>Télécopie</w:t>
      </w:r>
      <w:r w:rsidRPr="00967F10">
        <w:rPr>
          <w:rFonts w:ascii="Cambria" w:hAnsi="Cambria"/>
          <w:noProof/>
          <w:color w:val="595959"/>
          <w:lang w:val="fr-FR"/>
        </w:rPr>
        <w:t xml:space="preserve"> </w:t>
      </w:r>
      <w:sdt>
        <w:sdtPr>
          <w:rPr>
            <w:noProof/>
            <w:lang w:val="fr-FR"/>
          </w:rPr>
          <w:id w:val="-224521222"/>
          <w:placeholder>
            <w:docPart w:val="B7CD9FB47B7647AB905291E9A76B35FC"/>
          </w:placeholder>
          <w:temporary/>
          <w:showingPlcHdr/>
          <w:text/>
        </w:sdtPr>
        <w:sdtEndPr/>
        <w:sdtContent>
          <w:r w:rsidR="00F2697E" w:rsidRPr="00967F10">
            <w:rPr>
              <w:noProof/>
              <w:lang w:val="fr-FR"/>
            </w:rPr>
            <w:t>[Télécopie]</w:t>
          </w:r>
        </w:sdtContent>
      </w:sdt>
    </w:p>
    <w:sdt>
      <w:sdtPr>
        <w:rPr>
          <w:noProof/>
          <w:lang w:val="fr-FR"/>
        </w:rPr>
        <w:id w:val="471335889"/>
        <w:temporary/>
        <w:showingPlcHdr/>
        <w:text/>
      </w:sdtPr>
      <w:sdtEndPr/>
      <w:sdtContent>
        <w:p w14:paraId="796C24D1" w14:textId="77777777" w:rsidR="00BC0C25" w:rsidRPr="00967F10" w:rsidRDefault="00C173E8">
          <w:pPr>
            <w:pStyle w:val="Infoscompagnie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[Site web]</w:t>
          </w:r>
        </w:p>
      </w:sdtContent>
    </w:sdt>
    <w:p w14:paraId="44CD66E1" w14:textId="77777777" w:rsidR="00BC0C25" w:rsidRPr="00967F10" w:rsidRDefault="00C173E8" w:rsidP="001D5D54">
      <w:pPr>
        <w:spacing w:before="720"/>
        <w:rPr>
          <w:noProof/>
          <w:lang w:val="fr-FR"/>
        </w:rPr>
      </w:pPr>
      <w:r w:rsidRPr="00967F10">
        <w:rPr>
          <w:noProof/>
          <w:lang w:eastAsia="en-US"/>
        </w:rPr>
        <w:drawing>
          <wp:inline distT="0" distB="0" distL="0" distR="0" wp14:anchorId="420B4BD2" wp14:editId="466898C5">
            <wp:extent cx="1526041" cy="48600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41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25" w:rsidRPr="00967F10">
      <w:headerReference w:type="default" r:id="rId18"/>
      <w:footerReference w:type="default" r:id="rId19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B3503" w14:textId="77777777" w:rsidR="00FE105A" w:rsidRDefault="00FE105A">
      <w:pPr>
        <w:spacing w:after="0" w:line="240" w:lineRule="auto"/>
      </w:pPr>
      <w:r>
        <w:separator/>
      </w:r>
    </w:p>
  </w:endnote>
  <w:endnote w:type="continuationSeparator" w:id="0">
    <w:p w14:paraId="270C2A45" w14:textId="77777777" w:rsidR="00FE105A" w:rsidRDefault="00FE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E018C" w14:textId="77777777" w:rsidR="00BC0C25" w:rsidRPr="002C465D" w:rsidRDefault="00C173E8">
    <w:pPr>
      <w:pStyle w:val="Footer"/>
      <w:rPr>
        <w:noProof/>
        <w:lang w:val="fr-FR"/>
      </w:rPr>
    </w:pPr>
    <w:r w:rsidRPr="002C465D">
      <w:rPr>
        <w:rFonts w:ascii="Cambria" w:hAnsi="Cambria"/>
        <w:noProof/>
        <w:color w:val="595959"/>
        <w:lang w:val="fr-FR"/>
      </w:rPr>
      <w:t xml:space="preserve">Page </w:t>
    </w:r>
    <w:r w:rsidRPr="002C465D">
      <w:rPr>
        <w:noProof/>
        <w:lang w:val="fr-FR"/>
      </w:rPr>
      <w:fldChar w:fldCharType="begin"/>
    </w:r>
    <w:r w:rsidRPr="002C465D">
      <w:rPr>
        <w:noProof/>
        <w:lang w:val="fr-FR"/>
      </w:rPr>
      <w:instrText xml:space="preserve"> page </w:instrText>
    </w:r>
    <w:r w:rsidRPr="002C465D">
      <w:rPr>
        <w:noProof/>
        <w:lang w:val="fr-FR"/>
      </w:rPr>
      <w:fldChar w:fldCharType="separate"/>
    </w:r>
    <w:r w:rsidR="008F6283">
      <w:rPr>
        <w:noProof/>
        <w:lang w:val="fr-FR"/>
      </w:rPr>
      <w:t>1</w:t>
    </w:r>
    <w:r w:rsidRPr="002C465D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9A378" w14:textId="77777777" w:rsidR="00FE105A" w:rsidRDefault="00FE105A">
      <w:pPr>
        <w:spacing w:after="0" w:line="240" w:lineRule="auto"/>
      </w:pPr>
      <w:r>
        <w:separator/>
      </w:r>
    </w:p>
  </w:footnote>
  <w:footnote w:type="continuationSeparator" w:id="0">
    <w:p w14:paraId="6234CDED" w14:textId="77777777" w:rsidR="00FE105A" w:rsidRDefault="00FE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74248" w14:textId="77777777" w:rsidR="00BC0C25" w:rsidRDefault="00C173E8">
    <w:pPr>
      <w:pStyle w:val="En-tteombr"/>
    </w:pPr>
    <w:r>
      <w:rPr>
        <w:rFonts w:ascii="Calibri" w:hAnsi="Calibri"/>
        <w:color w:val="FFFFFF"/>
      </w:rPr>
      <w:t>Table des matières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5167B" w14:textId="77777777" w:rsidR="00BC0C25" w:rsidRPr="00967F10" w:rsidRDefault="00C173E8" w:rsidP="00967F10">
    <w:pPr>
      <w:pStyle w:val="En-tteombr"/>
      <w:tabs>
        <w:tab w:val="left" w:pos="525"/>
        <w:tab w:val="left" w:pos="960"/>
        <w:tab w:val="left" w:pos="3855"/>
      </w:tabs>
      <w:rPr>
        <w:noProof/>
        <w:lang w:val="fr-FR"/>
      </w:rPr>
    </w:pPr>
    <w:r w:rsidRPr="00967F10">
      <w:rPr>
        <w:noProof/>
        <w:lang w:val="fr-FR"/>
      </w:rPr>
      <w:fldChar w:fldCharType="begin"/>
    </w:r>
    <w:r w:rsidRPr="00967F10">
      <w:rPr>
        <w:noProof/>
        <w:lang w:val="fr-FR"/>
      </w:rPr>
      <w:instrText xml:space="preserve"> If </w:instrText>
    </w:r>
    <w:r w:rsidRPr="00967F10">
      <w:rPr>
        <w:noProof/>
        <w:lang w:val="fr-FR"/>
      </w:rPr>
      <w:fldChar w:fldCharType="begin"/>
    </w:r>
    <w:r w:rsidRPr="00967F10">
      <w:rPr>
        <w:noProof/>
        <w:lang w:val="fr-FR"/>
      </w:rPr>
      <w:instrText xml:space="preserve"> STYLEREF "</w:instrText>
    </w:r>
    <w:r w:rsidR="00967F10" w:rsidRPr="00967F10">
      <w:rPr>
        <w:noProof/>
        <w:lang w:val="fr-FR"/>
      </w:rPr>
      <w:instrText>Titre 1</w:instrText>
    </w:r>
    <w:r w:rsidRPr="00967F10">
      <w:rPr>
        <w:noProof/>
        <w:lang w:val="fr-FR"/>
      </w:rPr>
      <w:instrText>"</w:instrText>
    </w:r>
    <w:r w:rsidRPr="00967F10">
      <w:rPr>
        <w:noProof/>
        <w:lang w:val="fr-FR"/>
      </w:rPr>
      <w:fldChar w:fldCharType="separate"/>
    </w:r>
    <w:r w:rsidR="008F6283">
      <w:rPr>
        <w:b/>
        <w:noProof/>
        <w:lang w:val="fr-FR"/>
      </w:rPr>
      <w:instrText>Error! Style not defined.</w:instrText>
    </w:r>
    <w:r w:rsidRPr="00967F10">
      <w:rPr>
        <w:noProof/>
        <w:lang w:val="fr-FR"/>
      </w:rPr>
      <w:fldChar w:fldCharType="end"/>
    </w:r>
    <w:r w:rsidRPr="00967F10">
      <w:rPr>
        <w:noProof/>
        <w:lang w:val="fr-FR"/>
      </w:rPr>
      <w:instrText>&lt;&gt; “Erreur*” “</w:instrText>
    </w:r>
    <w:r w:rsidRPr="00967F10">
      <w:rPr>
        <w:noProof/>
        <w:lang w:val="fr-FR"/>
      </w:rPr>
      <w:fldChar w:fldCharType="begin"/>
    </w:r>
    <w:r w:rsidRPr="00967F10">
      <w:rPr>
        <w:noProof/>
        <w:lang w:val="fr-FR"/>
      </w:rPr>
      <w:instrText xml:space="preserve"> STYLEREF "</w:instrText>
    </w:r>
    <w:r w:rsidR="00967F10" w:rsidRPr="00967F10">
      <w:rPr>
        <w:noProof/>
        <w:lang w:val="fr-FR"/>
      </w:rPr>
      <w:instrText>Titre 1</w:instrText>
    </w:r>
    <w:r w:rsidRPr="00967F10">
      <w:rPr>
        <w:noProof/>
        <w:lang w:val="fr-FR"/>
      </w:rPr>
      <w:instrText>"</w:instrText>
    </w:r>
    <w:r w:rsidRPr="00967F10">
      <w:rPr>
        <w:noProof/>
        <w:lang w:val="fr-FR"/>
      </w:rPr>
      <w:fldChar w:fldCharType="separate"/>
    </w:r>
    <w:r w:rsidR="008F6283">
      <w:rPr>
        <w:b/>
        <w:noProof/>
        <w:lang w:val="fr-FR"/>
      </w:rPr>
      <w:instrText>Error! Style not defined.</w:instrText>
    </w:r>
    <w:r w:rsidRPr="00967F10">
      <w:rPr>
        <w:noProof/>
        <w:lang w:val="fr-FR"/>
      </w:rPr>
      <w:fldChar w:fldCharType="end"/>
    </w:r>
    <w:r w:rsidRPr="00967F10">
      <w:rPr>
        <w:noProof/>
        <w:lang w:val="fr-FR"/>
      </w:rPr>
      <w:fldChar w:fldCharType="separate"/>
    </w:r>
    <w:r w:rsidR="008F6283">
      <w:rPr>
        <w:b/>
        <w:noProof/>
        <w:lang w:val="fr-FR"/>
      </w:rPr>
      <w:t>Error! Style not defined.</w:t>
    </w:r>
    <w:r w:rsidRPr="00967F10">
      <w:rPr>
        <w:noProof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64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4A6E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Rapportannuel"/>
  </w:abstractNum>
  <w:abstractNum w:abstractNumId="11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65"/>
    <w:rsid w:val="00006AF8"/>
    <w:rsid w:val="00054E17"/>
    <w:rsid w:val="000F058B"/>
    <w:rsid w:val="001D0353"/>
    <w:rsid w:val="001D5D54"/>
    <w:rsid w:val="00206839"/>
    <w:rsid w:val="0022040F"/>
    <w:rsid w:val="00234603"/>
    <w:rsid w:val="00240E65"/>
    <w:rsid w:val="002A1895"/>
    <w:rsid w:val="002B22B7"/>
    <w:rsid w:val="002C26EC"/>
    <w:rsid w:val="002C465D"/>
    <w:rsid w:val="002F6DFD"/>
    <w:rsid w:val="00404E2B"/>
    <w:rsid w:val="004260E9"/>
    <w:rsid w:val="004517B6"/>
    <w:rsid w:val="00482DF7"/>
    <w:rsid w:val="004D24BC"/>
    <w:rsid w:val="0066428F"/>
    <w:rsid w:val="00675A81"/>
    <w:rsid w:val="006C0B85"/>
    <w:rsid w:val="006E61FC"/>
    <w:rsid w:val="006F3D4B"/>
    <w:rsid w:val="00702D9F"/>
    <w:rsid w:val="00714591"/>
    <w:rsid w:val="007378C7"/>
    <w:rsid w:val="00743AB3"/>
    <w:rsid w:val="00812C68"/>
    <w:rsid w:val="0082238F"/>
    <w:rsid w:val="00873CE5"/>
    <w:rsid w:val="008A673C"/>
    <w:rsid w:val="008D1AB7"/>
    <w:rsid w:val="008F2EFE"/>
    <w:rsid w:val="008F6283"/>
    <w:rsid w:val="009248D0"/>
    <w:rsid w:val="00967F10"/>
    <w:rsid w:val="009803FB"/>
    <w:rsid w:val="009835FD"/>
    <w:rsid w:val="00A452C0"/>
    <w:rsid w:val="00AA26AE"/>
    <w:rsid w:val="00AE6B62"/>
    <w:rsid w:val="00AF23E9"/>
    <w:rsid w:val="00B8487C"/>
    <w:rsid w:val="00BC0C25"/>
    <w:rsid w:val="00BF5905"/>
    <w:rsid w:val="00C024F5"/>
    <w:rsid w:val="00C173E8"/>
    <w:rsid w:val="00C62F60"/>
    <w:rsid w:val="00C939B4"/>
    <w:rsid w:val="00CA4387"/>
    <w:rsid w:val="00CB6310"/>
    <w:rsid w:val="00CF1FBB"/>
    <w:rsid w:val="00DB5660"/>
    <w:rsid w:val="00E25ADA"/>
    <w:rsid w:val="00E84711"/>
    <w:rsid w:val="00E96C32"/>
    <w:rsid w:val="00EA7C87"/>
    <w:rsid w:val="00F2697E"/>
    <w:rsid w:val="00F56F55"/>
    <w:rsid w:val="00F61F4F"/>
    <w:rsid w:val="00F63F5B"/>
    <w:rsid w:val="00FB05C3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1F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aliases w:val="Nom du responsabl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aliases w:val="Nom du responsabl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compagnie">
    <w:name w:val="Infos compagnie"/>
    <w:link w:val="InfoscompagnieCar"/>
    <w:uiPriority w:val="2"/>
    <w:qFormat/>
    <w:rsid w:val="00006AF8"/>
    <w:pPr>
      <w:spacing w:after="40"/>
    </w:pPr>
    <w:rPr>
      <w:kern w:val="20"/>
    </w:rPr>
  </w:style>
  <w:style w:type="table" w:customStyle="1" w:styleId="Tableaufinancier">
    <w:name w:val="Tableau financier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customStyle="1" w:styleId="TitreOfficiel">
    <w:name w:val="Titre Officiel"/>
    <w:link w:val="TitreOfficielCar"/>
    <w:qFormat/>
    <w:rsid w:val="00006AF8"/>
    <w:rPr>
      <w:noProof/>
      <w:kern w:val="20"/>
      <w:lang w:val="fr-FR"/>
    </w:rPr>
  </w:style>
  <w:style w:type="paragraph" w:customStyle="1" w:styleId="Dateannuelencours">
    <w:name w:val="Date annuel en cours"/>
    <w:basedOn w:val="Subtitle"/>
    <w:link w:val="DateannuelencoursCar"/>
    <w:qFormat/>
    <w:rsid w:val="00240E65"/>
    <w:rPr>
      <w:noProof/>
      <w:lang w:val="fr-FR"/>
    </w:rPr>
  </w:style>
  <w:style w:type="character" w:customStyle="1" w:styleId="TitreOfficielCar">
    <w:name w:val="Titre Officiel Car"/>
    <w:basedOn w:val="TitleChar"/>
    <w:link w:val="TitreOfficiel"/>
    <w:rsid w:val="00006AF8"/>
    <w:rPr>
      <w:rFonts w:asciiTheme="majorHAnsi" w:eastAsiaTheme="majorEastAsia" w:hAnsiTheme="majorHAnsi" w:cstheme="majorBidi"/>
      <w:caps w:val="0"/>
      <w:noProof/>
      <w:color w:val="FFFFFF" w:themeColor="background1"/>
      <w:kern w:val="20"/>
      <w:sz w:val="72"/>
      <w:shd w:val="clear" w:color="auto" w:fill="7E97AD" w:themeFill="accent1"/>
      <w:lang w:val="fr-FR"/>
      <w14:ligatures w14:val="standardContextual"/>
    </w:rPr>
  </w:style>
  <w:style w:type="paragraph" w:customStyle="1" w:styleId="NomduReprsentantdelacompagnie">
    <w:name w:val="Nom du Représentant de la compagnie"/>
    <w:basedOn w:val="Signature"/>
    <w:link w:val="NomduReprsentantdelacompagnieCar"/>
    <w:rsid w:val="00240E65"/>
    <w:rPr>
      <w:noProof/>
      <w:lang w:val="fr-FR"/>
    </w:rPr>
  </w:style>
  <w:style w:type="character" w:customStyle="1" w:styleId="DateannuelencoursCar">
    <w:name w:val="Date annuel en cours Car"/>
    <w:basedOn w:val="SubtitleChar"/>
    <w:link w:val="Dateannuelencours"/>
    <w:rsid w:val="00240E65"/>
    <w:rPr>
      <w:rFonts w:asciiTheme="majorHAnsi" w:eastAsiaTheme="majorEastAsia" w:hAnsiTheme="majorHAnsi" w:cstheme="majorBidi"/>
      <w:caps/>
      <w:noProof/>
      <w:color w:val="7E97AD" w:themeColor="accent1"/>
      <w:kern w:val="20"/>
      <w:sz w:val="56"/>
      <w:lang w:val="fr-FR"/>
    </w:rPr>
  </w:style>
  <w:style w:type="paragraph" w:customStyle="1" w:styleId="Nomdelacompagnie">
    <w:name w:val="Nom de la compagnie"/>
    <w:link w:val="NomdelacompagnieCar"/>
    <w:qFormat/>
    <w:rsid w:val="00006AF8"/>
    <w:rPr>
      <w:noProof/>
      <w:kern w:val="20"/>
      <w:lang w:val="fr-FR"/>
    </w:rPr>
  </w:style>
  <w:style w:type="character" w:customStyle="1" w:styleId="NomduReprsentantdelacompagnieCar">
    <w:name w:val="Nom du Représentant de la compagnie Car"/>
    <w:basedOn w:val="SignatureChar"/>
    <w:link w:val="NomduReprsentantdelacompagnie"/>
    <w:rsid w:val="00240E65"/>
    <w:rPr>
      <w:noProof/>
      <w:kern w:val="20"/>
      <w:lang w:val="fr-FR"/>
    </w:rPr>
  </w:style>
  <w:style w:type="paragraph" w:customStyle="1" w:styleId="Adressedelacompagnie">
    <w:name w:val="Adresse de la compagnie"/>
    <w:basedOn w:val="Infoscompagnie"/>
    <w:link w:val="AdressedelacompagnieCar"/>
    <w:qFormat/>
    <w:rsid w:val="002B22B7"/>
    <w:rPr>
      <w:noProof/>
      <w:lang w:val="fr-FR"/>
    </w:rPr>
  </w:style>
  <w:style w:type="character" w:customStyle="1" w:styleId="InfoscompagnieCar">
    <w:name w:val="Infos compagnie Car"/>
    <w:basedOn w:val="DefaultParagraphFont"/>
    <w:link w:val="Infoscompagnie"/>
    <w:uiPriority w:val="2"/>
    <w:rsid w:val="00006AF8"/>
    <w:rPr>
      <w:kern w:val="20"/>
    </w:rPr>
  </w:style>
  <w:style w:type="character" w:customStyle="1" w:styleId="NomdelacompagnieCar">
    <w:name w:val="Nom de la compagnie Car"/>
    <w:basedOn w:val="InfoscompagnieCar"/>
    <w:link w:val="Nomdelacompagnie"/>
    <w:rsid w:val="00006AF8"/>
    <w:rPr>
      <w:noProof/>
      <w:kern w:val="20"/>
      <w:lang w:val="fr-FR"/>
    </w:rPr>
  </w:style>
  <w:style w:type="character" w:customStyle="1" w:styleId="AdressedelacompagnieCar">
    <w:name w:val="Adresse de la compagnie Car"/>
    <w:basedOn w:val="InfoscompagnieCar"/>
    <w:link w:val="Adressedelacompagnie"/>
    <w:rsid w:val="002B22B7"/>
    <w:rPr>
      <w:noProof/>
      <w:kern w:val="20"/>
      <w:lang w:val="fr-FR"/>
    </w:rPr>
  </w:style>
  <w:style w:type="paragraph" w:customStyle="1" w:styleId="Nomdureprsentantdelacompagnie0">
    <w:name w:val="Nom du représentant de la compagnie"/>
    <w:link w:val="NomdureprsentantdelacompagnieCar0"/>
    <w:qFormat/>
    <w:rsid w:val="00006AF8"/>
    <w:rPr>
      <w:noProof/>
      <w:kern w:val="20"/>
      <w:lang w:val="fr-FR"/>
    </w:rPr>
  </w:style>
  <w:style w:type="character" w:customStyle="1" w:styleId="NomdureprsentantdelacompagnieCar0">
    <w:name w:val="Nom du représentant de la compagnie Car"/>
    <w:basedOn w:val="DefaultParagraphFont"/>
    <w:link w:val="Nomdureprsentantdelacompagnie0"/>
    <w:rsid w:val="00006AF8"/>
    <w:rPr>
      <w:noProof/>
      <w:kern w:val="2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aliases w:val="Nom du responsabl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aliases w:val="Nom du responsabl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compagnie">
    <w:name w:val="Infos compagnie"/>
    <w:link w:val="InfoscompagnieCar"/>
    <w:uiPriority w:val="2"/>
    <w:qFormat/>
    <w:rsid w:val="00006AF8"/>
    <w:pPr>
      <w:spacing w:after="40"/>
    </w:pPr>
    <w:rPr>
      <w:kern w:val="20"/>
    </w:rPr>
  </w:style>
  <w:style w:type="table" w:customStyle="1" w:styleId="Tableaufinancier">
    <w:name w:val="Tableau financier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customStyle="1" w:styleId="TitreOfficiel">
    <w:name w:val="Titre Officiel"/>
    <w:link w:val="TitreOfficielCar"/>
    <w:qFormat/>
    <w:rsid w:val="00006AF8"/>
    <w:rPr>
      <w:noProof/>
      <w:kern w:val="20"/>
      <w:lang w:val="fr-FR"/>
    </w:rPr>
  </w:style>
  <w:style w:type="paragraph" w:customStyle="1" w:styleId="Dateannuelencours">
    <w:name w:val="Date annuel en cours"/>
    <w:basedOn w:val="Subtitle"/>
    <w:link w:val="DateannuelencoursCar"/>
    <w:qFormat/>
    <w:rsid w:val="00240E65"/>
    <w:rPr>
      <w:noProof/>
      <w:lang w:val="fr-FR"/>
    </w:rPr>
  </w:style>
  <w:style w:type="character" w:customStyle="1" w:styleId="TitreOfficielCar">
    <w:name w:val="Titre Officiel Car"/>
    <w:basedOn w:val="TitleChar"/>
    <w:link w:val="TitreOfficiel"/>
    <w:rsid w:val="00006AF8"/>
    <w:rPr>
      <w:rFonts w:asciiTheme="majorHAnsi" w:eastAsiaTheme="majorEastAsia" w:hAnsiTheme="majorHAnsi" w:cstheme="majorBidi"/>
      <w:caps w:val="0"/>
      <w:noProof/>
      <w:color w:val="FFFFFF" w:themeColor="background1"/>
      <w:kern w:val="20"/>
      <w:sz w:val="72"/>
      <w:shd w:val="clear" w:color="auto" w:fill="7E97AD" w:themeFill="accent1"/>
      <w:lang w:val="fr-FR"/>
      <w14:ligatures w14:val="standardContextual"/>
    </w:rPr>
  </w:style>
  <w:style w:type="paragraph" w:customStyle="1" w:styleId="NomduReprsentantdelacompagnie">
    <w:name w:val="Nom du Représentant de la compagnie"/>
    <w:basedOn w:val="Signature"/>
    <w:link w:val="NomduReprsentantdelacompagnieCar"/>
    <w:rsid w:val="00240E65"/>
    <w:rPr>
      <w:noProof/>
      <w:lang w:val="fr-FR"/>
    </w:rPr>
  </w:style>
  <w:style w:type="character" w:customStyle="1" w:styleId="DateannuelencoursCar">
    <w:name w:val="Date annuel en cours Car"/>
    <w:basedOn w:val="SubtitleChar"/>
    <w:link w:val="Dateannuelencours"/>
    <w:rsid w:val="00240E65"/>
    <w:rPr>
      <w:rFonts w:asciiTheme="majorHAnsi" w:eastAsiaTheme="majorEastAsia" w:hAnsiTheme="majorHAnsi" w:cstheme="majorBidi"/>
      <w:caps/>
      <w:noProof/>
      <w:color w:val="7E97AD" w:themeColor="accent1"/>
      <w:kern w:val="20"/>
      <w:sz w:val="56"/>
      <w:lang w:val="fr-FR"/>
    </w:rPr>
  </w:style>
  <w:style w:type="paragraph" w:customStyle="1" w:styleId="Nomdelacompagnie">
    <w:name w:val="Nom de la compagnie"/>
    <w:link w:val="NomdelacompagnieCar"/>
    <w:qFormat/>
    <w:rsid w:val="00006AF8"/>
    <w:rPr>
      <w:noProof/>
      <w:kern w:val="20"/>
      <w:lang w:val="fr-FR"/>
    </w:rPr>
  </w:style>
  <w:style w:type="character" w:customStyle="1" w:styleId="NomduReprsentantdelacompagnieCar">
    <w:name w:val="Nom du Représentant de la compagnie Car"/>
    <w:basedOn w:val="SignatureChar"/>
    <w:link w:val="NomduReprsentantdelacompagnie"/>
    <w:rsid w:val="00240E65"/>
    <w:rPr>
      <w:noProof/>
      <w:kern w:val="20"/>
      <w:lang w:val="fr-FR"/>
    </w:rPr>
  </w:style>
  <w:style w:type="paragraph" w:customStyle="1" w:styleId="Adressedelacompagnie">
    <w:name w:val="Adresse de la compagnie"/>
    <w:basedOn w:val="Infoscompagnie"/>
    <w:link w:val="AdressedelacompagnieCar"/>
    <w:qFormat/>
    <w:rsid w:val="002B22B7"/>
    <w:rPr>
      <w:noProof/>
      <w:lang w:val="fr-FR"/>
    </w:rPr>
  </w:style>
  <w:style w:type="character" w:customStyle="1" w:styleId="InfoscompagnieCar">
    <w:name w:val="Infos compagnie Car"/>
    <w:basedOn w:val="DefaultParagraphFont"/>
    <w:link w:val="Infoscompagnie"/>
    <w:uiPriority w:val="2"/>
    <w:rsid w:val="00006AF8"/>
    <w:rPr>
      <w:kern w:val="20"/>
    </w:rPr>
  </w:style>
  <w:style w:type="character" w:customStyle="1" w:styleId="NomdelacompagnieCar">
    <w:name w:val="Nom de la compagnie Car"/>
    <w:basedOn w:val="InfoscompagnieCar"/>
    <w:link w:val="Nomdelacompagnie"/>
    <w:rsid w:val="00006AF8"/>
    <w:rPr>
      <w:noProof/>
      <w:kern w:val="20"/>
      <w:lang w:val="fr-FR"/>
    </w:rPr>
  </w:style>
  <w:style w:type="character" w:customStyle="1" w:styleId="AdressedelacompagnieCar">
    <w:name w:val="Adresse de la compagnie Car"/>
    <w:basedOn w:val="InfoscompagnieCar"/>
    <w:link w:val="Adressedelacompagnie"/>
    <w:rsid w:val="002B22B7"/>
    <w:rPr>
      <w:noProof/>
      <w:kern w:val="20"/>
      <w:lang w:val="fr-FR"/>
    </w:rPr>
  </w:style>
  <w:style w:type="paragraph" w:customStyle="1" w:styleId="Nomdureprsentantdelacompagnie0">
    <w:name w:val="Nom du représentant de la compagnie"/>
    <w:link w:val="NomdureprsentantdelacompagnieCar0"/>
    <w:qFormat/>
    <w:rsid w:val="00006AF8"/>
    <w:rPr>
      <w:noProof/>
      <w:kern w:val="20"/>
      <w:lang w:val="fr-FR"/>
    </w:rPr>
  </w:style>
  <w:style w:type="character" w:customStyle="1" w:styleId="NomdureprsentantdelacompagnieCar0">
    <w:name w:val="Nom du représentant de la compagnie Car"/>
    <w:basedOn w:val="DefaultParagraphFont"/>
    <w:link w:val="Nomdureprsentantdelacompagnie0"/>
    <w:rsid w:val="00006AF8"/>
    <w:rPr>
      <w:noProof/>
      <w:kern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tellio\AppData\Roaming\Microsoft\Templates\Rapport%20annu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DFDE0F5B7447692C774547CF0C6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F2DE4A-51DA-4BC1-8AF9-407A083FDC05}"/>
      </w:docPartPr>
      <w:docPartBody>
        <w:p w:rsidR="00C15A86" w:rsidRDefault="000D0CAA">
          <w:pPr>
            <w:pStyle w:val="B44DFDE0F5B7447692C774547CF0C6E0"/>
          </w:pPr>
          <w:r w:rsidRPr="00967F10">
            <w:rPr>
              <w:noProof/>
              <w:lang w:val="fr-FR"/>
            </w:rPr>
            <w:t>Nom du directeur général</w:t>
          </w:r>
        </w:p>
      </w:docPartBody>
    </w:docPart>
    <w:docPart>
      <w:docPartPr>
        <w:name w:val="0678737947584500B23D78C110D177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93B078-32A9-480C-9598-E8731DAE4F38}"/>
      </w:docPartPr>
      <w:docPartBody>
        <w:p w:rsidR="00C15A86" w:rsidRDefault="000D0CAA">
          <w:pPr>
            <w:pStyle w:val="0678737947584500B23D78C110D177BD"/>
          </w:pPr>
          <w:r w:rsidRPr="00967F10">
            <w:rPr>
              <w:rFonts w:ascii="Calibri" w:hAnsi="Calibri"/>
              <w:noProof/>
              <w:color w:val="FFFFFF"/>
              <w:lang w:val="fr-FR"/>
            </w:rPr>
            <w:t>Titre de tableau</w:t>
          </w:r>
        </w:p>
      </w:docPartBody>
    </w:docPart>
    <w:docPart>
      <w:docPartPr>
        <w:name w:val="F438F8072A1B44499E6D04FD503B56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19207B-841E-4B3A-8014-25FC1EF46636}"/>
      </w:docPartPr>
      <w:docPartBody>
        <w:p w:rsidR="00C15A86" w:rsidRDefault="000D0CAA">
          <w:pPr>
            <w:pStyle w:val="F438F8072A1B44499E6D04FD503B56CB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Lorsque vous avez un document qui comporte beaucoup de chiffres, il peut être utile de proposer un court texte expliquant les chiffres. Vous pouvez insérer ce texte ici.</w:t>
          </w:r>
        </w:p>
      </w:docPartBody>
    </w:docPart>
    <w:docPart>
      <w:docPartPr>
        <w:name w:val="9494FE23A62046F48A98D30D2D236A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D92C1-0C04-42BC-857F-F3593AE43E15}"/>
      </w:docPartPr>
      <w:docPartBody>
        <w:p w:rsidR="00C15A86" w:rsidRDefault="000D0CAA">
          <w:pPr>
            <w:pStyle w:val="9494FE23A62046F48A98D30D2D236ABA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Bien entendu, nous préférerions tous avoir seulement des bénéfices. Mais, si vous avez des dettes, voici l’endroit où vous pouvez les commenter.</w:t>
          </w:r>
        </w:p>
      </w:docPartBody>
    </w:docPart>
    <w:docPart>
      <w:docPartPr>
        <w:name w:val="1BB8EDD824E94FD09A6EF31840BF4C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2E11C7-F0D1-4474-B2E6-C09159A5A70A}"/>
      </w:docPartPr>
      <w:docPartBody>
        <w:p w:rsidR="00C15A86" w:rsidRDefault="000D0CAA">
          <w:pPr>
            <w:pStyle w:val="1BB8EDD824E94FD09A6EF31840BF4C60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Gardez à l’esprit que certains de ces titres peuvent ne pas être applicables à votre entreprise (et vous en aurez peut-être d’autres à ajouter). Celui-ci, par exemple, concerne le passif potentiel pouvant survenir dans le cas d’un événement futur, comme une décision légale en attente.</w:t>
          </w:r>
        </w:p>
      </w:docPartBody>
    </w:docPart>
    <w:docPart>
      <w:docPartPr>
        <w:name w:val="421ABF55DBD1420CB5062815EBB05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2C0814-F3B3-4DF8-830D-A1E21052C4B2}"/>
      </w:docPartPr>
      <w:docPartBody>
        <w:p w:rsidR="00C15A86" w:rsidRDefault="000D0CAA">
          <w:pPr>
            <w:pStyle w:val="421ABF55DBD1420CB5062815EBB055C9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Quel message souhaitez-vous transmettre à vos lecteurs ? Ajoutez des remarques en conclusion ici.</w:t>
          </w:r>
        </w:p>
      </w:docPartBody>
    </w:docPart>
    <w:docPart>
      <w:docPartPr>
        <w:name w:val="E9B60E5B2EDF4C4982C199B71F1477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477C21-C0BC-4BEB-B3A7-F5C790C5C0CA}"/>
      </w:docPartPr>
      <w:docPartBody>
        <w:p w:rsidR="00C15A86" w:rsidRDefault="000D0CAA">
          <w:pPr>
            <w:pStyle w:val="E9B60E5B2EDF4C4982C199B71F147708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Pour remplacer une photo par votre propre photo, cliquez avec le bouton droit, puis choisissez Changer d’image.</w:t>
          </w:r>
        </w:p>
      </w:docPartBody>
    </w:docPart>
    <w:docPart>
      <w:docPartPr>
        <w:name w:val="5C22B0546DE04EE498C08EC6E70B3A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F21A0C-9821-4C2D-A3E1-0F75A9F0BEC7}"/>
      </w:docPartPr>
      <w:docPartBody>
        <w:p w:rsidR="00C15A86" w:rsidRDefault="000D0CAA">
          <w:pPr>
            <w:pStyle w:val="5C22B0546DE04EE498C08EC6E70B3AF7"/>
          </w:pPr>
          <w:r w:rsidRPr="00967F10">
            <w:rPr>
              <w:noProof/>
              <w:lang w:val="fr-FR"/>
            </w:rPr>
            <w:t>Nom</w:t>
          </w:r>
        </w:p>
      </w:docPartBody>
    </w:docPart>
    <w:docPart>
      <w:docPartPr>
        <w:name w:val="BF39F6A98FF349C4AF9571570836F7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788691-9F04-4249-A2A1-8A3375326E82}"/>
      </w:docPartPr>
      <w:docPartBody>
        <w:p w:rsidR="00C15A86" w:rsidRDefault="000D0CAA">
          <w:pPr>
            <w:pStyle w:val="BF39F6A98FF349C4AF9571570836F745"/>
          </w:pPr>
          <w:r w:rsidRPr="00967F10">
            <w:rPr>
              <w:noProof/>
              <w:lang w:val="fr-FR"/>
            </w:rPr>
            <w:t>Fonction</w:t>
          </w:r>
        </w:p>
      </w:docPartBody>
    </w:docPart>
    <w:docPart>
      <w:docPartPr>
        <w:name w:val="08E69A17E8714027AC862CCBDBBB22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ED7BF-4FAB-4D93-BEC9-80FB54D321FF}"/>
      </w:docPartPr>
      <w:docPartBody>
        <w:p w:rsidR="00C15A86" w:rsidRDefault="000D0CAA">
          <w:pPr>
            <w:pStyle w:val="08E69A17E8714027AC862CCBDBBB2223"/>
          </w:pPr>
          <w:r w:rsidRPr="00967F10">
            <w:rPr>
              <w:noProof/>
              <w:lang w:val="fr-FR"/>
            </w:rPr>
            <w:t>Nom</w:t>
          </w:r>
        </w:p>
      </w:docPartBody>
    </w:docPart>
    <w:docPart>
      <w:docPartPr>
        <w:name w:val="99DC297B66774F5DAC37B59A85F32E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73448-972B-4FCC-AC36-73BBA9C84421}"/>
      </w:docPartPr>
      <w:docPartBody>
        <w:p w:rsidR="00C15A86" w:rsidRDefault="000D0CAA">
          <w:pPr>
            <w:pStyle w:val="99DC297B66774F5DAC37B59A85F32E0A"/>
          </w:pPr>
          <w:r w:rsidRPr="00967F10">
            <w:rPr>
              <w:noProof/>
              <w:lang w:val="fr-FR"/>
            </w:rPr>
            <w:t>Fonction</w:t>
          </w:r>
        </w:p>
      </w:docPartBody>
    </w:docPart>
    <w:docPart>
      <w:docPartPr>
        <w:name w:val="F8D97217D0D746F18C1DDBD9D3544F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FC0BC3-8AF4-4588-8F39-A1E6ACCB2476}"/>
      </w:docPartPr>
      <w:docPartBody>
        <w:p w:rsidR="00C15A86" w:rsidRDefault="000D0CAA">
          <w:pPr>
            <w:pStyle w:val="F8D97217D0D746F18C1DDBD9D3544F10"/>
          </w:pPr>
          <w:r w:rsidRPr="00967F10">
            <w:rPr>
              <w:noProof/>
              <w:lang w:val="fr-FR"/>
            </w:rPr>
            <w:t>Nom</w:t>
          </w:r>
        </w:p>
      </w:docPartBody>
    </w:docPart>
    <w:docPart>
      <w:docPartPr>
        <w:name w:val="99238A6B0D154EBDB992263B6584F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0FCC7-657B-4147-A892-8E69E80E68A6}"/>
      </w:docPartPr>
      <w:docPartBody>
        <w:p w:rsidR="00C15A86" w:rsidRDefault="000D0CAA">
          <w:pPr>
            <w:pStyle w:val="99238A6B0D154EBDB992263B6584FC57"/>
          </w:pPr>
          <w:r w:rsidRPr="00967F10">
            <w:rPr>
              <w:noProof/>
              <w:lang w:val="fr-FR"/>
            </w:rPr>
            <w:t>Fonction</w:t>
          </w:r>
        </w:p>
      </w:docPartBody>
    </w:docPart>
    <w:docPart>
      <w:docPartPr>
        <w:name w:val="16A3371593F942C1812184E356423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19D7B5-6A76-4EA5-8686-8623554C9F76}"/>
      </w:docPartPr>
      <w:docPartBody>
        <w:p w:rsidR="00C15A86" w:rsidRDefault="000D0CAA">
          <w:pPr>
            <w:pStyle w:val="16A3371593F942C1812184E356423624"/>
          </w:pPr>
          <w:r w:rsidRPr="00967F10">
            <w:rPr>
              <w:noProof/>
              <w:lang w:val="fr-FR"/>
            </w:rPr>
            <w:t>[Téléphone]</w:t>
          </w:r>
        </w:p>
      </w:docPartBody>
    </w:docPart>
    <w:docPart>
      <w:docPartPr>
        <w:name w:val="B7CD9FB47B7647AB905291E9A76B35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50454D-239C-4BD3-85A5-3C7A343DE3B5}"/>
      </w:docPartPr>
      <w:docPartBody>
        <w:p w:rsidR="00C15A86" w:rsidRDefault="000D0CAA">
          <w:pPr>
            <w:pStyle w:val="B7CD9FB47B7647AB905291E9A76B35FC"/>
          </w:pPr>
          <w:r w:rsidRPr="00967F10">
            <w:rPr>
              <w:noProof/>
              <w:lang w:val="fr-FR"/>
            </w:rPr>
            <w:t>[Télécopie]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AA"/>
    <w:rsid w:val="000D0CAA"/>
    <w:rsid w:val="00550E64"/>
    <w:rsid w:val="008D2276"/>
    <w:rsid w:val="00C1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3F17B9BC64F5293F16ACED94FF69D">
    <w:name w:val="2A43F17B9BC64F5293F16ACED94FF69D"/>
  </w:style>
  <w:style w:type="paragraph" w:customStyle="1" w:styleId="F66A90D551464D69823B141CC4363A03">
    <w:name w:val="F66A90D551464D69823B141CC4363A03"/>
  </w:style>
  <w:style w:type="paragraph" w:customStyle="1" w:styleId="40B20B4B2EFE4FC59474BE78BF02F25E">
    <w:name w:val="40B20B4B2EFE4FC59474BE78BF02F25E"/>
  </w:style>
  <w:style w:type="paragraph" w:customStyle="1" w:styleId="1819D22D3FBE4F9C97CC55373662267C">
    <w:name w:val="1819D22D3FBE4F9C97CC55373662267C"/>
  </w:style>
  <w:style w:type="paragraph" w:customStyle="1" w:styleId="B44DFDE0F5B7447692C774547CF0C6E0">
    <w:name w:val="B44DFDE0F5B7447692C774547CF0C6E0"/>
  </w:style>
  <w:style w:type="paragraph" w:customStyle="1" w:styleId="10F50BBE166D45188CB2DAF1B1038467">
    <w:name w:val="10F50BBE166D45188CB2DAF1B1038467"/>
  </w:style>
  <w:style w:type="paragraph" w:customStyle="1" w:styleId="B3E81A02EEFE42AABF8D52492DB30A55">
    <w:name w:val="B3E81A02EEFE42AABF8D52492DB30A5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CA25B666C794437382160BC0D0202577">
    <w:name w:val="CA25B666C794437382160BC0D0202577"/>
  </w:style>
  <w:style w:type="paragraph" w:customStyle="1" w:styleId="E277E9C7832440C2BA12BAF16DBB553D">
    <w:name w:val="E277E9C7832440C2BA12BAF16DBB553D"/>
  </w:style>
  <w:style w:type="paragraph" w:customStyle="1" w:styleId="0678737947584500B23D78C110D177BD">
    <w:name w:val="0678737947584500B23D78C110D177BD"/>
  </w:style>
  <w:style w:type="paragraph" w:customStyle="1" w:styleId="F438F8072A1B44499E6D04FD503B56CB">
    <w:name w:val="F438F8072A1B44499E6D04FD503B56CB"/>
  </w:style>
  <w:style w:type="paragraph" w:customStyle="1" w:styleId="9494FE23A62046F48A98D30D2D236ABA">
    <w:name w:val="9494FE23A62046F48A98D30D2D236ABA"/>
  </w:style>
  <w:style w:type="paragraph" w:customStyle="1" w:styleId="A4FAB759E4FA494AA98601ACDF8FFC9D">
    <w:name w:val="A4FAB759E4FA494AA98601ACDF8FFC9D"/>
  </w:style>
  <w:style w:type="paragraph" w:customStyle="1" w:styleId="1BB8EDD824E94FD09A6EF31840BF4C60">
    <w:name w:val="1BB8EDD824E94FD09A6EF31840BF4C60"/>
  </w:style>
  <w:style w:type="paragraph" w:customStyle="1" w:styleId="421ABF55DBD1420CB5062815EBB055C9">
    <w:name w:val="421ABF55DBD1420CB5062815EBB055C9"/>
  </w:style>
  <w:style w:type="paragraph" w:customStyle="1" w:styleId="E9B60E5B2EDF4C4982C199B71F147708">
    <w:name w:val="E9B60E5B2EDF4C4982C199B71F147708"/>
  </w:style>
  <w:style w:type="paragraph" w:customStyle="1" w:styleId="5C22B0546DE04EE498C08EC6E70B3AF7">
    <w:name w:val="5C22B0546DE04EE498C08EC6E70B3AF7"/>
  </w:style>
  <w:style w:type="paragraph" w:customStyle="1" w:styleId="BF39F6A98FF349C4AF9571570836F745">
    <w:name w:val="BF39F6A98FF349C4AF9571570836F745"/>
  </w:style>
  <w:style w:type="paragraph" w:customStyle="1" w:styleId="08E69A17E8714027AC862CCBDBBB2223">
    <w:name w:val="08E69A17E8714027AC862CCBDBBB2223"/>
  </w:style>
  <w:style w:type="paragraph" w:customStyle="1" w:styleId="99DC297B66774F5DAC37B59A85F32E0A">
    <w:name w:val="99DC297B66774F5DAC37B59A85F32E0A"/>
  </w:style>
  <w:style w:type="paragraph" w:customStyle="1" w:styleId="F8D97217D0D746F18C1DDBD9D3544F10">
    <w:name w:val="F8D97217D0D746F18C1DDBD9D3544F10"/>
  </w:style>
  <w:style w:type="paragraph" w:customStyle="1" w:styleId="99238A6B0D154EBDB992263B6584FC57">
    <w:name w:val="99238A6B0D154EBDB992263B6584FC57"/>
  </w:style>
  <w:style w:type="paragraph" w:customStyle="1" w:styleId="16A3371593F942C1812184E356423624">
    <w:name w:val="16A3371593F942C1812184E356423624"/>
  </w:style>
  <w:style w:type="paragraph" w:customStyle="1" w:styleId="B7CD9FB47B7647AB905291E9A76B35FC">
    <w:name w:val="B7CD9FB47B7647AB905291E9A76B35FC"/>
  </w:style>
  <w:style w:type="paragraph" w:customStyle="1" w:styleId="91580E6E425D4BC39652E91806F1A13A">
    <w:name w:val="91580E6E425D4BC39652E91806F1A13A"/>
  </w:style>
  <w:style w:type="paragraph" w:customStyle="1" w:styleId="CDA6B818847F44429B83BD96C4F36A30">
    <w:name w:val="CDA6B818847F44429B83BD96C4F36A30"/>
  </w:style>
  <w:style w:type="paragraph" w:customStyle="1" w:styleId="F84F717AD73E425AB6898219FEE5E2AC">
    <w:name w:val="F84F717AD73E425AB6898219FEE5E2AC"/>
  </w:style>
  <w:style w:type="paragraph" w:customStyle="1" w:styleId="9F69F03690484E0EA1C74C3500AFAD5B">
    <w:name w:val="9F69F03690484E0EA1C74C3500AFAD5B"/>
  </w:style>
  <w:style w:type="paragraph" w:customStyle="1" w:styleId="9CDBB7C61A154B57AAE6A739BD738A2E">
    <w:name w:val="9CDBB7C61A154B57AAE6A739BD738A2E"/>
  </w:style>
  <w:style w:type="paragraph" w:customStyle="1" w:styleId="B63A9C76C2294E7FA6434E3F646789C1">
    <w:name w:val="B63A9C76C2294E7FA6434E3F646789C1"/>
  </w:style>
  <w:style w:type="paragraph" w:customStyle="1" w:styleId="48F14B1D282A4B75B675915D743CE83B">
    <w:name w:val="48F14B1D282A4B75B675915D743CE83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3F17B9BC64F5293F16ACED94FF69D">
    <w:name w:val="2A43F17B9BC64F5293F16ACED94FF69D"/>
  </w:style>
  <w:style w:type="paragraph" w:customStyle="1" w:styleId="F66A90D551464D69823B141CC4363A03">
    <w:name w:val="F66A90D551464D69823B141CC4363A03"/>
  </w:style>
  <w:style w:type="paragraph" w:customStyle="1" w:styleId="40B20B4B2EFE4FC59474BE78BF02F25E">
    <w:name w:val="40B20B4B2EFE4FC59474BE78BF02F25E"/>
  </w:style>
  <w:style w:type="paragraph" w:customStyle="1" w:styleId="1819D22D3FBE4F9C97CC55373662267C">
    <w:name w:val="1819D22D3FBE4F9C97CC55373662267C"/>
  </w:style>
  <w:style w:type="paragraph" w:customStyle="1" w:styleId="B44DFDE0F5B7447692C774547CF0C6E0">
    <w:name w:val="B44DFDE0F5B7447692C774547CF0C6E0"/>
  </w:style>
  <w:style w:type="paragraph" w:customStyle="1" w:styleId="10F50BBE166D45188CB2DAF1B1038467">
    <w:name w:val="10F50BBE166D45188CB2DAF1B1038467"/>
  </w:style>
  <w:style w:type="paragraph" w:customStyle="1" w:styleId="B3E81A02EEFE42AABF8D52492DB30A55">
    <w:name w:val="B3E81A02EEFE42AABF8D52492DB30A5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CA25B666C794437382160BC0D0202577">
    <w:name w:val="CA25B666C794437382160BC0D0202577"/>
  </w:style>
  <w:style w:type="paragraph" w:customStyle="1" w:styleId="E277E9C7832440C2BA12BAF16DBB553D">
    <w:name w:val="E277E9C7832440C2BA12BAF16DBB553D"/>
  </w:style>
  <w:style w:type="paragraph" w:customStyle="1" w:styleId="0678737947584500B23D78C110D177BD">
    <w:name w:val="0678737947584500B23D78C110D177BD"/>
  </w:style>
  <w:style w:type="paragraph" w:customStyle="1" w:styleId="F438F8072A1B44499E6D04FD503B56CB">
    <w:name w:val="F438F8072A1B44499E6D04FD503B56CB"/>
  </w:style>
  <w:style w:type="paragraph" w:customStyle="1" w:styleId="9494FE23A62046F48A98D30D2D236ABA">
    <w:name w:val="9494FE23A62046F48A98D30D2D236ABA"/>
  </w:style>
  <w:style w:type="paragraph" w:customStyle="1" w:styleId="A4FAB759E4FA494AA98601ACDF8FFC9D">
    <w:name w:val="A4FAB759E4FA494AA98601ACDF8FFC9D"/>
  </w:style>
  <w:style w:type="paragraph" w:customStyle="1" w:styleId="1BB8EDD824E94FD09A6EF31840BF4C60">
    <w:name w:val="1BB8EDD824E94FD09A6EF31840BF4C60"/>
  </w:style>
  <w:style w:type="paragraph" w:customStyle="1" w:styleId="421ABF55DBD1420CB5062815EBB055C9">
    <w:name w:val="421ABF55DBD1420CB5062815EBB055C9"/>
  </w:style>
  <w:style w:type="paragraph" w:customStyle="1" w:styleId="E9B60E5B2EDF4C4982C199B71F147708">
    <w:name w:val="E9B60E5B2EDF4C4982C199B71F147708"/>
  </w:style>
  <w:style w:type="paragraph" w:customStyle="1" w:styleId="5C22B0546DE04EE498C08EC6E70B3AF7">
    <w:name w:val="5C22B0546DE04EE498C08EC6E70B3AF7"/>
  </w:style>
  <w:style w:type="paragraph" w:customStyle="1" w:styleId="BF39F6A98FF349C4AF9571570836F745">
    <w:name w:val="BF39F6A98FF349C4AF9571570836F745"/>
  </w:style>
  <w:style w:type="paragraph" w:customStyle="1" w:styleId="08E69A17E8714027AC862CCBDBBB2223">
    <w:name w:val="08E69A17E8714027AC862CCBDBBB2223"/>
  </w:style>
  <w:style w:type="paragraph" w:customStyle="1" w:styleId="99DC297B66774F5DAC37B59A85F32E0A">
    <w:name w:val="99DC297B66774F5DAC37B59A85F32E0A"/>
  </w:style>
  <w:style w:type="paragraph" w:customStyle="1" w:styleId="F8D97217D0D746F18C1DDBD9D3544F10">
    <w:name w:val="F8D97217D0D746F18C1DDBD9D3544F10"/>
  </w:style>
  <w:style w:type="paragraph" w:customStyle="1" w:styleId="99238A6B0D154EBDB992263B6584FC57">
    <w:name w:val="99238A6B0D154EBDB992263B6584FC57"/>
  </w:style>
  <w:style w:type="paragraph" w:customStyle="1" w:styleId="16A3371593F942C1812184E356423624">
    <w:name w:val="16A3371593F942C1812184E356423624"/>
  </w:style>
  <w:style w:type="paragraph" w:customStyle="1" w:styleId="B7CD9FB47B7647AB905291E9A76B35FC">
    <w:name w:val="B7CD9FB47B7647AB905291E9A76B35FC"/>
  </w:style>
  <w:style w:type="paragraph" w:customStyle="1" w:styleId="91580E6E425D4BC39652E91806F1A13A">
    <w:name w:val="91580E6E425D4BC39652E91806F1A13A"/>
  </w:style>
  <w:style w:type="paragraph" w:customStyle="1" w:styleId="CDA6B818847F44429B83BD96C4F36A30">
    <w:name w:val="CDA6B818847F44429B83BD96C4F36A30"/>
  </w:style>
  <w:style w:type="paragraph" w:customStyle="1" w:styleId="F84F717AD73E425AB6898219FEE5E2AC">
    <w:name w:val="F84F717AD73E425AB6898219FEE5E2AC"/>
  </w:style>
  <w:style w:type="paragraph" w:customStyle="1" w:styleId="9F69F03690484E0EA1C74C3500AFAD5B">
    <w:name w:val="9F69F03690484E0EA1C74C3500AFAD5B"/>
  </w:style>
  <w:style w:type="paragraph" w:customStyle="1" w:styleId="9CDBB7C61A154B57AAE6A739BD738A2E">
    <w:name w:val="9CDBB7C61A154B57AAE6A739BD738A2E"/>
  </w:style>
  <w:style w:type="paragraph" w:customStyle="1" w:styleId="B63A9C76C2294E7FA6434E3F646789C1">
    <w:name w:val="B63A9C76C2294E7FA6434E3F646789C1"/>
  </w:style>
  <w:style w:type="paragraph" w:customStyle="1" w:styleId="48F14B1D282A4B75B675915D743CE83B">
    <w:name w:val="48F14B1D282A4B75B675915D743CE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D1F84519-FD4E-46B5-B8CE-BF1509BEA4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AF5A51-BE8F-8847-B728-16919C30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\Users\Constellio\AppData\Roaming\Microsoft\Templates\Rapport annuel.dotx</Template>
  <TotalTime>1</TotalTime>
  <Pages>5</Pages>
  <Words>405</Words>
  <Characters>2462</Characters>
  <Application>Microsoft Macintosh Word</Application>
  <DocSecurity>0</DocSecurity>
  <Lines>123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Constellio</dc:creator>
  <cp:keywords/>
  <dc:description/>
  <cp:lastModifiedBy>Francis Baril</cp:lastModifiedBy>
  <cp:revision>7</cp:revision>
  <cp:lastPrinted>2011-08-05T20:35:00Z</cp:lastPrinted>
  <dcterms:created xsi:type="dcterms:W3CDTF">2016-01-18T19:07:00Z</dcterms:created>
  <dcterms:modified xsi:type="dcterms:W3CDTF">2016-01-19T01:48:00Z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